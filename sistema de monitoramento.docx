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24CD" w14:textId="7D785177" w:rsidR="00A10484" w:rsidRDefault="0085392D">
      <w:pPr>
        <w:pStyle w:val="Ttulo"/>
        <w:rPr>
          <w:lang w:val="pt-BR"/>
        </w:rPr>
      </w:pPr>
      <w:r w:rsidRPr="3AF26ECD">
        <w:rPr>
          <w:lang w:val="pt-BR"/>
        </w:rPr>
        <w:t>Detecção de veículos</w:t>
      </w:r>
      <w:r w:rsidR="00C16247" w:rsidRPr="3AF26ECD">
        <w:rPr>
          <w:lang w:val="pt-BR"/>
        </w:rPr>
        <w:t xml:space="preserve"> </w:t>
      </w:r>
      <w:r w:rsidR="448C4E16" w:rsidRPr="3AF26ECD">
        <w:rPr>
          <w:lang w:val="pt-BR"/>
        </w:rPr>
        <w:t xml:space="preserve">próximo ao </w:t>
      </w:r>
      <w:r w:rsidR="00C16247" w:rsidRPr="3AF26ECD">
        <w:rPr>
          <w:lang w:val="pt-BR"/>
        </w:rPr>
        <w:t xml:space="preserve">Hospital de </w:t>
      </w:r>
      <w:proofErr w:type="gramStart"/>
      <w:r w:rsidR="00C16247" w:rsidRPr="3AF26ECD">
        <w:rPr>
          <w:lang w:val="pt-BR"/>
        </w:rPr>
        <w:t>Clinicas</w:t>
      </w:r>
      <w:proofErr w:type="gramEnd"/>
      <w:r w:rsidR="00C16247" w:rsidRPr="3AF26ECD">
        <w:rPr>
          <w:lang w:val="pt-BR"/>
        </w:rPr>
        <w:t xml:space="preserve"> HC CWB</w:t>
      </w:r>
    </w:p>
    <w:p w14:paraId="4A2514C2" w14:textId="77777777" w:rsidR="00C624CC" w:rsidRDefault="00C624CC" w:rsidP="00C624CC">
      <w:pPr>
        <w:rPr>
          <w:lang w:val="pt-BR"/>
        </w:rPr>
      </w:pPr>
    </w:p>
    <w:p w14:paraId="2B399BEE" w14:textId="63E43E11" w:rsidR="00C624CC" w:rsidRDefault="1C288FA1" w:rsidP="3AF26ECD">
      <w:pPr>
        <w:spacing w:after="0"/>
      </w:pPr>
      <w:r w:rsidRPr="3AF26ECD">
        <w:rPr>
          <w:lang w:val="pt-BR"/>
        </w:rPr>
        <w:t>UniBrasil</w:t>
      </w:r>
      <w:r w:rsidR="00C624CC" w:rsidRPr="3AF26ECD">
        <w:rPr>
          <w:lang w:val="pt-BR"/>
        </w:rPr>
        <w:t xml:space="preserve"> – Curitiba/PR</w:t>
      </w:r>
    </w:p>
    <w:p w14:paraId="1C6D4650" w14:textId="01BAB21B" w:rsidR="00C624CC" w:rsidRDefault="4D83175E" w:rsidP="00C624CC">
      <w:pPr>
        <w:spacing w:after="0"/>
        <w:rPr>
          <w:lang w:val="pt-BR"/>
        </w:rPr>
      </w:pPr>
      <w:r w:rsidRPr="6DB099AA">
        <w:rPr>
          <w:lang w:val="pt-BR"/>
        </w:rPr>
        <w:t>Prática profissional em Aprendizado de Máquina</w:t>
      </w:r>
      <w:r w:rsidRPr="71967BC7">
        <w:rPr>
          <w:lang w:val="pt-BR"/>
        </w:rPr>
        <w:t xml:space="preserve"> </w:t>
      </w:r>
      <w:r w:rsidR="00BD6C0D" w:rsidRPr="6DB099AA">
        <w:rPr>
          <w:lang w:val="pt-BR"/>
        </w:rPr>
        <w:t xml:space="preserve">– </w:t>
      </w:r>
      <w:r w:rsidR="21A0E431" w:rsidRPr="6DB099AA">
        <w:rPr>
          <w:lang w:val="pt-BR"/>
        </w:rPr>
        <w:t>Mozart Hasse</w:t>
      </w:r>
    </w:p>
    <w:p w14:paraId="65CFBC23" w14:textId="70ABDF3D" w:rsidR="00C624CC" w:rsidRDefault="00C624CC" w:rsidP="00C624CC">
      <w:pPr>
        <w:spacing w:after="0"/>
        <w:rPr>
          <w:lang w:val="pt-BR"/>
        </w:rPr>
      </w:pPr>
      <w:r w:rsidRPr="3AF26ECD">
        <w:rPr>
          <w:lang w:val="pt-BR"/>
        </w:rPr>
        <w:t xml:space="preserve">Bruno </w:t>
      </w:r>
      <w:r w:rsidR="1C288FA1" w:rsidRPr="3AF26ECD">
        <w:rPr>
          <w:lang w:val="pt-BR"/>
        </w:rPr>
        <w:t>Gonçalves</w:t>
      </w:r>
      <w:r w:rsidR="08855569" w:rsidRPr="3AF26ECD">
        <w:rPr>
          <w:lang w:val="pt-BR"/>
        </w:rPr>
        <w:t xml:space="preserve"> e </w:t>
      </w:r>
      <w:r w:rsidR="523E19BD" w:rsidRPr="3AF26ECD">
        <w:rPr>
          <w:lang w:val="pt-BR"/>
        </w:rPr>
        <w:t>Karla Valeria</w:t>
      </w:r>
    </w:p>
    <w:p w14:paraId="5D911A25" w14:textId="77777777" w:rsidR="00C624CC" w:rsidRPr="00C624CC" w:rsidRDefault="00C624CC" w:rsidP="00C624CC">
      <w:pPr>
        <w:rPr>
          <w:lang w:val="pt-BR"/>
        </w:rPr>
      </w:pPr>
    </w:p>
    <w:p w14:paraId="77D6D42A" w14:textId="29F5BE40" w:rsidR="00855982" w:rsidRPr="00C624CC" w:rsidRDefault="00C624CC" w:rsidP="00855982">
      <w:pPr>
        <w:pStyle w:val="Ttulo1"/>
        <w:rPr>
          <w:lang w:val="pt-BR"/>
        </w:rPr>
      </w:pPr>
      <w:r w:rsidRPr="00C624CC">
        <w:rPr>
          <w:lang w:val="pt-BR"/>
        </w:rPr>
        <w:t>O Projeto</w:t>
      </w:r>
    </w:p>
    <w:p w14:paraId="03F60105" w14:textId="5F5BDB29" w:rsidR="00855982" w:rsidRDefault="00C624CC" w:rsidP="31CC93D9">
      <w:pPr>
        <w:jc w:val="both"/>
        <w:rPr>
          <w:lang w:val="pt-BR"/>
        </w:rPr>
      </w:pPr>
      <w:r w:rsidRPr="3AF26ECD">
        <w:rPr>
          <w:lang w:val="pt-BR"/>
        </w:rPr>
        <w:t xml:space="preserve">Desenvolver um sistema </w:t>
      </w:r>
      <w:r w:rsidR="59AA0883" w:rsidRPr="3AF26ECD">
        <w:rPr>
          <w:lang w:val="pt-BR"/>
        </w:rPr>
        <w:t xml:space="preserve">que seja </w:t>
      </w:r>
      <w:r w:rsidRPr="3AF26ECD">
        <w:rPr>
          <w:lang w:val="pt-BR"/>
        </w:rPr>
        <w:t xml:space="preserve">capaz de </w:t>
      </w:r>
      <w:r w:rsidR="0085392D" w:rsidRPr="3AF26ECD">
        <w:rPr>
          <w:lang w:val="pt-BR"/>
        </w:rPr>
        <w:t xml:space="preserve">detectar e contar veículos de imagens </w:t>
      </w:r>
      <w:r w:rsidR="1C288FA1" w:rsidRPr="3AF26ECD">
        <w:rPr>
          <w:lang w:val="pt-BR"/>
        </w:rPr>
        <w:t>aéreas</w:t>
      </w:r>
      <w:r w:rsidR="0315093E" w:rsidRPr="3AF26ECD">
        <w:rPr>
          <w:lang w:val="pt-BR"/>
        </w:rPr>
        <w:t xml:space="preserve"> </w:t>
      </w:r>
      <w:r w:rsidR="4F634183" w:rsidRPr="3AF26ECD">
        <w:rPr>
          <w:lang w:val="pt-BR"/>
        </w:rPr>
        <w:t>a</w:t>
      </w:r>
      <w:r w:rsidR="006C14C2" w:rsidRPr="3AF26ECD">
        <w:rPr>
          <w:lang w:val="pt-BR"/>
        </w:rPr>
        <w:t>uxiliando em diversas áreas</w:t>
      </w:r>
      <w:r w:rsidR="30BA9C95" w:rsidRPr="3AF26ECD">
        <w:rPr>
          <w:lang w:val="pt-BR"/>
        </w:rPr>
        <w:t>, como</w:t>
      </w:r>
      <w:r w:rsidR="006C14C2" w:rsidRPr="3AF26ECD">
        <w:rPr>
          <w:lang w:val="pt-BR"/>
        </w:rPr>
        <w:t xml:space="preserve">: </w:t>
      </w:r>
      <w:r w:rsidR="658B3BF8" w:rsidRPr="3AF26ECD">
        <w:rPr>
          <w:lang w:val="pt-BR"/>
        </w:rPr>
        <w:t>e</w:t>
      </w:r>
      <w:r w:rsidR="7D79DFC7" w:rsidRPr="3AF26ECD">
        <w:rPr>
          <w:lang w:val="pt-BR"/>
        </w:rPr>
        <w:t xml:space="preserve">stacionamentos, controle interno de veículos para condomínios, </w:t>
      </w:r>
      <w:r w:rsidR="3AEBAAA9" w:rsidRPr="3AF26ECD">
        <w:rPr>
          <w:lang w:val="pt-BR"/>
        </w:rPr>
        <w:t xml:space="preserve">otimização de tráfego, </w:t>
      </w:r>
      <w:r w:rsidR="7D79DFC7" w:rsidRPr="3AF26ECD">
        <w:rPr>
          <w:lang w:val="pt-BR"/>
        </w:rPr>
        <w:t>entre outras.</w:t>
      </w:r>
    </w:p>
    <w:p w14:paraId="4BCC0C58" w14:textId="27334588" w:rsidR="00EA0464" w:rsidRPr="00C624CC" w:rsidRDefault="00EA0464" w:rsidP="00EA0464">
      <w:pPr>
        <w:pStyle w:val="Ttulo1"/>
        <w:rPr>
          <w:lang w:val="pt-BR"/>
        </w:rPr>
      </w:pPr>
      <w:r>
        <w:rPr>
          <w:lang w:val="pt-BR"/>
        </w:rPr>
        <w:t>Melhorias Futuras</w:t>
      </w:r>
    </w:p>
    <w:p w14:paraId="556F65E2" w14:textId="488B700A" w:rsidR="00EA0464" w:rsidRDefault="00EA0464" w:rsidP="31CC93D9">
      <w:pPr>
        <w:jc w:val="both"/>
        <w:rPr>
          <w:lang w:val="pt-BR"/>
        </w:rPr>
      </w:pPr>
      <w:r>
        <w:rPr>
          <w:lang w:val="pt-BR"/>
        </w:rPr>
        <w:t>Realizar um dashboard de acompanhamento por tempo, para verificar quantidade de vagas disponíveis com a integração de um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para melhor visualização do usuário.</w:t>
      </w:r>
    </w:p>
    <w:p w14:paraId="4D632DE4" w14:textId="5919C22F" w:rsidR="00C624CC" w:rsidRDefault="00C624CC" w:rsidP="00C624CC">
      <w:pPr>
        <w:pStyle w:val="Ttulo1"/>
        <w:rPr>
          <w:lang w:val="pt-BR"/>
        </w:rPr>
      </w:pPr>
      <w:r>
        <w:rPr>
          <w:lang w:val="pt-BR"/>
        </w:rPr>
        <w:t>Etapas</w:t>
      </w:r>
    </w:p>
    <w:p w14:paraId="7F45DEEC" w14:textId="72A79D9D" w:rsidR="00C624CC" w:rsidRDefault="00C624CC" w:rsidP="00C624CC">
      <w:pPr>
        <w:rPr>
          <w:lang w:val="pt-BR"/>
        </w:rPr>
      </w:pPr>
      <w:r>
        <w:rPr>
          <w:lang w:val="pt-BR"/>
        </w:rPr>
        <w:t>O seguinte projeto foi dividido em 5 etapas:</w:t>
      </w:r>
    </w:p>
    <w:p w14:paraId="4BD11B5B" w14:textId="29B04FBE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Aquisição de dados</w:t>
      </w:r>
      <w:r w:rsidR="0085392D">
        <w:rPr>
          <w:lang w:val="pt-BR"/>
        </w:rPr>
        <w:t xml:space="preserve"> e download de dados semelhantes ao escopo.</w:t>
      </w:r>
    </w:p>
    <w:p w14:paraId="1183FE2D" w14:textId="5B9BADA6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Organização de </w:t>
      </w:r>
      <w:proofErr w:type="spellStart"/>
      <w:r w:rsidRPr="00C624CC">
        <w:rPr>
          <w:i/>
          <w:iCs/>
          <w:lang w:val="pt-BR"/>
        </w:rPr>
        <w:t>dataset</w:t>
      </w:r>
      <w:proofErr w:type="spellEnd"/>
      <w:r>
        <w:rPr>
          <w:lang w:val="pt-BR"/>
        </w:rPr>
        <w:t xml:space="preserve"> para treinamento e validação</w:t>
      </w:r>
    </w:p>
    <w:p w14:paraId="000C077B" w14:textId="5093AA2B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Treinamento</w:t>
      </w:r>
    </w:p>
    <w:p w14:paraId="6F86B913" w14:textId="3A343969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Validação de discussão sobre resultados</w:t>
      </w:r>
    </w:p>
    <w:p w14:paraId="77812871" w14:textId="1DAE8003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>Detecção de veículos</w:t>
      </w:r>
    </w:p>
    <w:p w14:paraId="5FB7CC65" w14:textId="7186C7C4" w:rsidR="00C624CC" w:rsidRDefault="00C624CC" w:rsidP="00C624CC">
      <w:pPr>
        <w:pStyle w:val="PargrafodaLista"/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Detecção e contagem de veículos </w:t>
      </w:r>
    </w:p>
    <w:p w14:paraId="09C72409" w14:textId="20831921" w:rsidR="00C624CC" w:rsidRDefault="00C624CC" w:rsidP="00C624CC">
      <w:pPr>
        <w:rPr>
          <w:lang w:val="pt-BR"/>
        </w:rPr>
      </w:pPr>
      <w:r w:rsidRPr="6771834E">
        <w:rPr>
          <w:lang w:val="pt-BR"/>
        </w:rPr>
        <w:t xml:space="preserve">Após a pesquisa e conhecimento de diversas versões da arquitetura YOLO </w:t>
      </w:r>
      <w:proofErr w:type="gramStart"/>
      <w:r w:rsidRPr="6771834E">
        <w:rPr>
          <w:lang w:val="pt-BR"/>
        </w:rPr>
        <w:t xml:space="preserve">( </w:t>
      </w:r>
      <w:proofErr w:type="spellStart"/>
      <w:r w:rsidRPr="6771834E">
        <w:rPr>
          <w:lang w:val="pt-BR"/>
        </w:rPr>
        <w:t>you</w:t>
      </w:r>
      <w:proofErr w:type="spellEnd"/>
      <w:proofErr w:type="gramEnd"/>
      <w:r w:rsidRPr="6771834E">
        <w:rPr>
          <w:lang w:val="pt-BR"/>
        </w:rPr>
        <w:t xml:space="preserve"> </w:t>
      </w:r>
      <w:proofErr w:type="spellStart"/>
      <w:r w:rsidRPr="6771834E">
        <w:rPr>
          <w:lang w:val="pt-BR"/>
        </w:rPr>
        <w:t>only</w:t>
      </w:r>
      <w:proofErr w:type="spellEnd"/>
      <w:r w:rsidRPr="6771834E">
        <w:rPr>
          <w:lang w:val="pt-BR"/>
        </w:rPr>
        <w:t xml:space="preserve"> look </w:t>
      </w:r>
      <w:proofErr w:type="spellStart"/>
      <w:r w:rsidRPr="6771834E">
        <w:rPr>
          <w:lang w:val="pt-BR"/>
        </w:rPr>
        <w:t>once</w:t>
      </w:r>
      <w:proofErr w:type="spellEnd"/>
      <w:r w:rsidRPr="6771834E">
        <w:rPr>
          <w:lang w:val="pt-BR"/>
        </w:rPr>
        <w:t xml:space="preserve"> )</w:t>
      </w:r>
      <w:r w:rsidR="6C687A19" w:rsidRPr="6771834E">
        <w:rPr>
          <w:lang w:val="pt-BR"/>
        </w:rPr>
        <w:t xml:space="preserve"> e por se tratar de uma técnica de detecção de objetos que se destaca pela sua rapidez e eficiência, trata </w:t>
      </w:r>
      <w:r w:rsidR="3A844510" w:rsidRPr="6771834E">
        <w:rPr>
          <w:lang w:val="pt-BR"/>
        </w:rPr>
        <w:t>como um problema de regressão direta que mapeia a imagem de entrada para uma série de caixas delimitadoras e classes associadas.</w:t>
      </w:r>
      <w:r w:rsidRPr="6771834E">
        <w:rPr>
          <w:lang w:val="pt-BR"/>
        </w:rPr>
        <w:t xml:space="preserve"> </w:t>
      </w:r>
      <w:r w:rsidR="214EF1DF" w:rsidRPr="6771834E">
        <w:rPr>
          <w:lang w:val="pt-BR"/>
        </w:rPr>
        <w:t>No qual foi</w:t>
      </w:r>
      <w:r w:rsidRPr="6771834E">
        <w:rPr>
          <w:lang w:val="pt-BR"/>
        </w:rPr>
        <w:t xml:space="preserve"> baseado em um</w:t>
      </w:r>
      <w:r w:rsidR="5B783597" w:rsidRPr="6771834E">
        <w:rPr>
          <w:lang w:val="pt-BR"/>
        </w:rPr>
        <w:t>a</w:t>
      </w:r>
      <w:r w:rsidR="0085392D" w:rsidRPr="6771834E">
        <w:rPr>
          <w:lang w:val="pt-BR"/>
        </w:rPr>
        <w:t xml:space="preserve"> arquitetura FCN</w:t>
      </w:r>
      <w:r w:rsidR="7852E4F1" w:rsidRPr="6771834E">
        <w:rPr>
          <w:lang w:val="pt-BR"/>
        </w:rPr>
        <w:t xml:space="preserve"> </w:t>
      </w:r>
      <w:proofErr w:type="gramStart"/>
      <w:r w:rsidR="7852E4F1" w:rsidRPr="6771834E">
        <w:rPr>
          <w:lang w:val="pt-BR"/>
        </w:rPr>
        <w:t xml:space="preserve">( </w:t>
      </w:r>
      <w:proofErr w:type="spellStart"/>
      <w:r w:rsidR="7852E4F1" w:rsidRPr="6771834E">
        <w:rPr>
          <w:lang w:val="pt-BR"/>
        </w:rPr>
        <w:t>Fully</w:t>
      </w:r>
      <w:proofErr w:type="spellEnd"/>
      <w:proofErr w:type="gramEnd"/>
      <w:r w:rsidR="7852E4F1" w:rsidRPr="6771834E">
        <w:rPr>
          <w:lang w:val="pt-BR"/>
        </w:rPr>
        <w:t xml:space="preserve"> </w:t>
      </w:r>
      <w:proofErr w:type="spellStart"/>
      <w:r w:rsidR="7852E4F1" w:rsidRPr="6771834E">
        <w:rPr>
          <w:lang w:val="pt-BR"/>
        </w:rPr>
        <w:t>Convolutional</w:t>
      </w:r>
      <w:proofErr w:type="spellEnd"/>
      <w:r w:rsidR="7852E4F1" w:rsidRPr="6771834E">
        <w:rPr>
          <w:lang w:val="pt-BR"/>
        </w:rPr>
        <w:t xml:space="preserve"> </w:t>
      </w:r>
      <w:r w:rsidR="15D2537A" w:rsidRPr="6771834E">
        <w:rPr>
          <w:lang w:val="pt-BR"/>
        </w:rPr>
        <w:t xml:space="preserve">Network) que diferentemente das </w:t>
      </w:r>
      <w:proofErr w:type="spellStart"/>
      <w:r w:rsidR="15D2537A" w:rsidRPr="6771834E">
        <w:rPr>
          <w:lang w:val="pt-BR"/>
        </w:rPr>
        <w:t>CNNs</w:t>
      </w:r>
      <w:proofErr w:type="spellEnd"/>
      <w:r w:rsidR="15D2537A" w:rsidRPr="6771834E">
        <w:rPr>
          <w:lang w:val="pt-BR"/>
        </w:rPr>
        <w:t xml:space="preserve"> tradicionais que usam camadas densas (</w:t>
      </w:r>
      <w:proofErr w:type="spellStart"/>
      <w:r w:rsidR="15D2537A" w:rsidRPr="6771834E">
        <w:rPr>
          <w:lang w:val="pt-BR"/>
        </w:rPr>
        <w:t>Fully</w:t>
      </w:r>
      <w:proofErr w:type="spellEnd"/>
      <w:r w:rsidR="15D2537A" w:rsidRPr="6771834E">
        <w:rPr>
          <w:lang w:val="pt-BR"/>
        </w:rPr>
        <w:t xml:space="preserve"> </w:t>
      </w:r>
      <w:proofErr w:type="spellStart"/>
      <w:r w:rsidR="15D2537A" w:rsidRPr="6771834E">
        <w:rPr>
          <w:lang w:val="pt-BR"/>
        </w:rPr>
        <w:t>connected</w:t>
      </w:r>
      <w:proofErr w:type="spellEnd"/>
      <w:r w:rsidR="15D2537A" w:rsidRPr="6771834E">
        <w:rPr>
          <w:lang w:val="pt-BR"/>
        </w:rPr>
        <w:t xml:space="preserve"> </w:t>
      </w:r>
      <w:proofErr w:type="spellStart"/>
      <w:r w:rsidR="15D2537A" w:rsidRPr="6771834E">
        <w:rPr>
          <w:lang w:val="pt-BR"/>
        </w:rPr>
        <w:t>layers</w:t>
      </w:r>
      <w:proofErr w:type="spellEnd"/>
      <w:r w:rsidR="15D2537A" w:rsidRPr="6771834E">
        <w:rPr>
          <w:lang w:val="pt-BR"/>
        </w:rPr>
        <w:t>)</w:t>
      </w:r>
      <w:r w:rsidR="209A7AF0" w:rsidRPr="6771834E">
        <w:rPr>
          <w:lang w:val="pt-BR"/>
        </w:rPr>
        <w:t xml:space="preserve">  as </w:t>
      </w:r>
      <w:proofErr w:type="spellStart"/>
      <w:r w:rsidR="209A7AF0" w:rsidRPr="6771834E">
        <w:rPr>
          <w:lang w:val="pt-BR"/>
        </w:rPr>
        <w:t>FCNs</w:t>
      </w:r>
      <w:proofErr w:type="spellEnd"/>
      <w:r w:rsidR="209A7AF0" w:rsidRPr="6771834E">
        <w:rPr>
          <w:lang w:val="pt-BR"/>
        </w:rPr>
        <w:t xml:space="preserve"> usam apenas camadas </w:t>
      </w:r>
      <w:proofErr w:type="spellStart"/>
      <w:r w:rsidR="209A7AF0" w:rsidRPr="6771834E">
        <w:rPr>
          <w:lang w:val="pt-BR"/>
        </w:rPr>
        <w:t>convolucionais</w:t>
      </w:r>
      <w:proofErr w:type="spellEnd"/>
      <w:r w:rsidR="209A7AF0" w:rsidRPr="6771834E">
        <w:rPr>
          <w:lang w:val="pt-BR"/>
        </w:rPr>
        <w:t>, permitindo que a rede produza um mapa de características que mantém as relações espaciais da imagem de entrada.</w:t>
      </w:r>
    </w:p>
    <w:p w14:paraId="2759D0D6" w14:textId="3C7ABA61" w:rsidR="0085392D" w:rsidRDefault="39B302B3" w:rsidP="0085392D">
      <w:pPr>
        <w:rPr>
          <w:lang w:val="pt-BR"/>
        </w:rPr>
      </w:pPr>
      <w:r w:rsidRPr="6771834E">
        <w:rPr>
          <w:lang w:val="pt-BR"/>
        </w:rPr>
        <w:t>No decorrer das pesquisas, chegamos a seguinte</w:t>
      </w:r>
      <w:r w:rsidR="00C624CC" w:rsidRPr="6771834E">
        <w:rPr>
          <w:lang w:val="pt-BR"/>
        </w:rPr>
        <w:t xml:space="preserve"> url: </w:t>
      </w:r>
      <w:hyperlink r:id="rId10">
        <w:r w:rsidR="00C624CC" w:rsidRPr="6771834E">
          <w:rPr>
            <w:rStyle w:val="Hyperlink"/>
            <w:lang w:val="pt-BR"/>
          </w:rPr>
          <w:t>https://pjreddie.com/darknet/yolo/</w:t>
        </w:r>
      </w:hyperlink>
      <w:r w:rsidR="00C624CC" w:rsidRPr="6771834E">
        <w:rPr>
          <w:lang w:val="pt-BR"/>
        </w:rPr>
        <w:t>, c</w:t>
      </w:r>
      <w:r w:rsidR="6150EDC1" w:rsidRPr="6771834E">
        <w:rPr>
          <w:lang w:val="pt-BR"/>
        </w:rPr>
        <w:t>ontendo</w:t>
      </w:r>
      <w:r w:rsidR="00C624CC" w:rsidRPr="6771834E">
        <w:rPr>
          <w:lang w:val="pt-BR"/>
        </w:rPr>
        <w:t xml:space="preserve"> diversas versões da arquitetura proposta por Joseph </w:t>
      </w:r>
      <w:proofErr w:type="spellStart"/>
      <w:r w:rsidR="00C624CC" w:rsidRPr="6771834E">
        <w:rPr>
          <w:lang w:val="pt-BR"/>
        </w:rPr>
        <w:t>Redmon</w:t>
      </w:r>
      <w:proofErr w:type="spellEnd"/>
      <w:r w:rsidR="00C624CC" w:rsidRPr="6771834E">
        <w:rPr>
          <w:lang w:val="pt-BR"/>
        </w:rPr>
        <w:t xml:space="preserve">, </w:t>
      </w:r>
      <w:r w:rsidR="0085392D" w:rsidRPr="6771834E">
        <w:rPr>
          <w:lang w:val="pt-BR"/>
        </w:rPr>
        <w:t xml:space="preserve">chegando a mais atualizada </w:t>
      </w:r>
      <w:proofErr w:type="spellStart"/>
      <w:r w:rsidR="0085392D" w:rsidRPr="6771834E">
        <w:rPr>
          <w:lang w:val="pt-BR"/>
        </w:rPr>
        <w:t>ultralytics</w:t>
      </w:r>
      <w:proofErr w:type="spellEnd"/>
      <w:r w:rsidR="0085392D" w:rsidRPr="6771834E">
        <w:rPr>
          <w:lang w:val="pt-BR"/>
        </w:rPr>
        <w:t xml:space="preserve">/yolov9. </w:t>
      </w:r>
    </w:p>
    <w:p w14:paraId="47FBCFB0" w14:textId="5BE951B7" w:rsidR="00553270" w:rsidRDefault="0085392D" w:rsidP="00553270">
      <w:pPr>
        <w:pStyle w:val="Ttulo2"/>
        <w:numPr>
          <w:ilvl w:val="0"/>
          <w:numId w:val="39"/>
        </w:numPr>
        <w:rPr>
          <w:lang w:val="pt-BR"/>
        </w:rPr>
      </w:pPr>
      <w:r w:rsidRPr="6771834E">
        <w:rPr>
          <w:lang w:val="pt-BR"/>
        </w:rPr>
        <w:lastRenderedPageBreak/>
        <w:t>Aquisição de dados e download de dados semelhantes ao escopo</w:t>
      </w:r>
    </w:p>
    <w:p w14:paraId="3052E888" w14:textId="34693604" w:rsidR="6771834E" w:rsidRDefault="6771834E" w:rsidP="6771834E">
      <w:pPr>
        <w:rPr>
          <w:lang w:val="pt-BR"/>
        </w:rPr>
      </w:pPr>
    </w:p>
    <w:p w14:paraId="3CD0E628" w14:textId="5CBBE507" w:rsidR="77A1C987" w:rsidRDefault="58273855" w:rsidP="6771834E">
      <w:pPr>
        <w:rPr>
          <w:lang w:val="pt-BR"/>
        </w:rPr>
      </w:pPr>
      <w:r w:rsidRPr="3AF26ECD">
        <w:rPr>
          <w:lang w:val="pt-BR"/>
        </w:rPr>
        <w:t>Ao realizar a extração do</w:t>
      </w:r>
      <w:r w:rsidR="29A1A700" w:rsidRPr="3AF26ECD">
        <w:rPr>
          <w:lang w:val="pt-BR"/>
        </w:rPr>
        <w:t xml:space="preserve"> </w:t>
      </w:r>
      <w:proofErr w:type="spellStart"/>
      <w:r w:rsidR="29A1A700" w:rsidRPr="3AF26ECD">
        <w:rPr>
          <w:lang w:val="pt-BR"/>
        </w:rPr>
        <w:t>dataset</w:t>
      </w:r>
      <w:proofErr w:type="spellEnd"/>
      <w:r w:rsidR="29A1A700" w:rsidRPr="3AF26ECD">
        <w:rPr>
          <w:lang w:val="pt-BR"/>
        </w:rPr>
        <w:t xml:space="preserve"> </w:t>
      </w:r>
      <w:proofErr w:type="spellStart"/>
      <w:r w:rsidR="29A1A700" w:rsidRPr="3AF26ECD">
        <w:rPr>
          <w:lang w:val="pt-BR"/>
        </w:rPr>
        <w:t>cowc</w:t>
      </w:r>
      <w:proofErr w:type="spellEnd"/>
      <w:r w:rsidR="29A1A700" w:rsidRPr="3AF26ECD">
        <w:rPr>
          <w:lang w:val="pt-BR"/>
        </w:rPr>
        <w:t>-m-</w:t>
      </w:r>
      <w:proofErr w:type="spellStart"/>
      <w:r w:rsidR="29A1A700" w:rsidRPr="3AF26ECD">
        <w:rPr>
          <w:lang w:val="pt-BR"/>
        </w:rPr>
        <w:t>everything</w:t>
      </w:r>
      <w:proofErr w:type="spellEnd"/>
      <w:r w:rsidR="29A1A700" w:rsidRPr="3AF26ECD">
        <w:rPr>
          <w:lang w:val="pt-BR"/>
        </w:rPr>
        <w:t xml:space="preserve">, </w:t>
      </w:r>
      <w:proofErr w:type="gramStart"/>
      <w:r w:rsidR="29A1A700" w:rsidRPr="3AF26ECD">
        <w:rPr>
          <w:lang w:val="pt-BR"/>
        </w:rPr>
        <w:t>o mesmo</w:t>
      </w:r>
      <w:proofErr w:type="gramEnd"/>
      <w:r w:rsidR="29A1A700" w:rsidRPr="3AF26ECD">
        <w:rPr>
          <w:lang w:val="pt-BR"/>
        </w:rPr>
        <w:t xml:space="preserve"> continha outras pastas dentro, ambas conte</w:t>
      </w:r>
      <w:r w:rsidR="3DA99782" w:rsidRPr="3AF26ECD">
        <w:rPr>
          <w:lang w:val="pt-BR"/>
        </w:rPr>
        <w:t>ndo</w:t>
      </w:r>
      <w:r w:rsidR="29A1A700" w:rsidRPr="3AF26ECD">
        <w:rPr>
          <w:lang w:val="pt-BR"/>
        </w:rPr>
        <w:t xml:space="preserve"> a imagem original, a imagem </w:t>
      </w:r>
      <w:r w:rsidR="3FEC8BDD" w:rsidRPr="3AF26ECD">
        <w:rPr>
          <w:lang w:val="pt-BR"/>
        </w:rPr>
        <w:t xml:space="preserve">com os </w:t>
      </w:r>
      <w:r w:rsidR="3886306E" w:rsidRPr="3AF26ECD">
        <w:rPr>
          <w:lang w:val="pt-BR"/>
        </w:rPr>
        <w:t>carros</w:t>
      </w:r>
      <w:r w:rsidR="3FEC8BDD" w:rsidRPr="3AF26ECD">
        <w:rPr>
          <w:lang w:val="pt-BR"/>
        </w:rPr>
        <w:t xml:space="preserve"> </w:t>
      </w:r>
      <w:r w:rsidR="29A1A700" w:rsidRPr="3AF26ECD">
        <w:rPr>
          <w:lang w:val="pt-BR"/>
        </w:rPr>
        <w:t>selecionad</w:t>
      </w:r>
      <w:r w:rsidR="0D16E385" w:rsidRPr="3AF26ECD">
        <w:rPr>
          <w:lang w:val="pt-BR"/>
        </w:rPr>
        <w:t>os</w:t>
      </w:r>
      <w:r w:rsidR="29A1A700" w:rsidRPr="3AF26ECD">
        <w:rPr>
          <w:lang w:val="pt-BR"/>
        </w:rPr>
        <w:t xml:space="preserve"> e</w:t>
      </w:r>
      <w:r w:rsidR="21279A91" w:rsidRPr="3AF26ECD">
        <w:rPr>
          <w:lang w:val="pt-BR"/>
        </w:rPr>
        <w:t xml:space="preserve"> </w:t>
      </w:r>
      <w:r w:rsidR="0DD32963" w:rsidRPr="3AF26ECD">
        <w:rPr>
          <w:lang w:val="pt-BR"/>
        </w:rPr>
        <w:t xml:space="preserve">um arquivo </w:t>
      </w:r>
      <w:proofErr w:type="spellStart"/>
      <w:r w:rsidR="0DD32963" w:rsidRPr="3AF26ECD">
        <w:rPr>
          <w:lang w:val="pt-BR"/>
        </w:rPr>
        <w:t>txt</w:t>
      </w:r>
      <w:proofErr w:type="spellEnd"/>
      <w:r w:rsidR="0DD32963" w:rsidRPr="3AF26ECD">
        <w:rPr>
          <w:lang w:val="pt-BR"/>
        </w:rPr>
        <w:t xml:space="preserve"> </w:t>
      </w:r>
      <w:r w:rsidR="67591DC0" w:rsidRPr="3AF26ECD">
        <w:rPr>
          <w:lang w:val="pt-BR"/>
        </w:rPr>
        <w:t xml:space="preserve">contendo as </w:t>
      </w:r>
      <w:r w:rsidR="21279A91" w:rsidRPr="3AF26ECD">
        <w:rPr>
          <w:lang w:val="pt-BR"/>
        </w:rPr>
        <w:t xml:space="preserve">coordenadas dos veículos. </w:t>
      </w:r>
      <w:r w:rsidR="751E5B05" w:rsidRPr="3AF26ECD">
        <w:rPr>
          <w:lang w:val="pt-BR"/>
        </w:rPr>
        <w:t xml:space="preserve">Um total de </w:t>
      </w:r>
      <w:r w:rsidR="7439A46A" w:rsidRPr="3AF26ECD">
        <w:rPr>
          <w:lang w:val="pt-BR"/>
        </w:rPr>
        <w:t>29</w:t>
      </w:r>
      <w:r w:rsidR="723CDE5E" w:rsidRPr="3AF26ECD">
        <w:rPr>
          <w:lang w:val="pt-BR"/>
        </w:rPr>
        <w:t>,</w:t>
      </w:r>
      <w:r w:rsidR="099A099E" w:rsidRPr="3AF26ECD">
        <w:rPr>
          <w:lang w:val="pt-BR"/>
        </w:rPr>
        <w:t>549</w:t>
      </w:r>
      <w:r w:rsidR="7EDF19D1" w:rsidRPr="3AF26ECD">
        <w:rPr>
          <w:lang w:val="pt-BR"/>
        </w:rPr>
        <w:t>.00</w:t>
      </w:r>
      <w:r w:rsidR="43128F7D" w:rsidRPr="3AF26ECD">
        <w:rPr>
          <w:lang w:val="pt-BR"/>
        </w:rPr>
        <w:t xml:space="preserve"> imagens</w:t>
      </w:r>
      <w:r w:rsidR="2E7BE714" w:rsidRPr="3AF26ECD">
        <w:rPr>
          <w:lang w:val="pt-BR"/>
        </w:rPr>
        <w:t>,</w:t>
      </w:r>
      <w:r w:rsidR="3FEFC38C" w:rsidRPr="3AF26ECD">
        <w:rPr>
          <w:lang w:val="pt-BR"/>
        </w:rPr>
        <w:t xml:space="preserve"> 143</w:t>
      </w:r>
      <w:r w:rsidR="00564B5A" w:rsidRPr="3AF26ECD">
        <w:rPr>
          <w:lang w:val="pt-BR"/>
        </w:rPr>
        <w:t>,</w:t>
      </w:r>
      <w:r w:rsidR="3FEFC38C" w:rsidRPr="3AF26ECD">
        <w:rPr>
          <w:lang w:val="pt-BR"/>
        </w:rPr>
        <w:t>580</w:t>
      </w:r>
      <w:r w:rsidR="2B8FB551" w:rsidRPr="3AF26ECD">
        <w:rPr>
          <w:lang w:val="pt-BR"/>
        </w:rPr>
        <w:t>.00</w:t>
      </w:r>
      <w:r w:rsidR="3FEFC38C" w:rsidRPr="3AF26ECD">
        <w:rPr>
          <w:lang w:val="pt-BR"/>
        </w:rPr>
        <w:t xml:space="preserve"> marcações de carros.</w:t>
      </w:r>
    </w:p>
    <w:p w14:paraId="23834700" w14:textId="70286BD6" w:rsidR="09DC82C1" w:rsidRDefault="09DC82C1" w:rsidP="6771834E">
      <w:pPr>
        <w:rPr>
          <w:rStyle w:val="Hyperlink"/>
          <w:rFonts w:ascii="Aptos" w:eastAsia="Aptos" w:hAnsi="Aptos" w:cs="Aptos"/>
          <w:color w:val="467886"/>
          <w:sz w:val="24"/>
          <w:szCs w:val="24"/>
          <w:lang w:val="pt-BR"/>
        </w:rPr>
      </w:pPr>
      <w:r w:rsidRPr="6771834E">
        <w:rPr>
          <w:lang w:val="pt-BR"/>
        </w:rPr>
        <w:t xml:space="preserve">Link para download do </w:t>
      </w:r>
      <w:proofErr w:type="spellStart"/>
      <w:r w:rsidRPr="6771834E">
        <w:rPr>
          <w:lang w:val="pt-BR"/>
        </w:rPr>
        <w:t>dataset</w:t>
      </w:r>
      <w:proofErr w:type="spellEnd"/>
      <w:r w:rsidRPr="6771834E">
        <w:rPr>
          <w:lang w:val="pt-BR"/>
        </w:rPr>
        <w:t xml:space="preserve">: </w:t>
      </w:r>
      <w:hyperlink r:id="rId11">
        <w:r w:rsidRPr="6771834E">
          <w:rPr>
            <w:rStyle w:val="Hyperlink"/>
            <w:rFonts w:ascii="Aptos" w:eastAsia="Aptos" w:hAnsi="Aptos" w:cs="Aptos"/>
            <w:color w:val="467886"/>
            <w:sz w:val="24"/>
            <w:szCs w:val="24"/>
            <w:lang w:val="pt-BR"/>
          </w:rPr>
          <w:t>https://gdo152.llnl.gov/cowc/download/</w:t>
        </w:r>
      </w:hyperlink>
    </w:p>
    <w:p w14:paraId="41CF3F89" w14:textId="3476ABA5" w:rsidR="009101FC" w:rsidRDefault="009101FC" w:rsidP="009101FC">
      <w:pPr>
        <w:rPr>
          <w:lang w:val="pt-BR"/>
        </w:rPr>
      </w:pPr>
    </w:p>
    <w:p w14:paraId="32ED9028" w14:textId="3FB5171C" w:rsidR="009101FC" w:rsidRDefault="009101FC" w:rsidP="3A823B0A">
      <w:pPr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67681" wp14:editId="750A3195">
            <wp:simplePos x="0" y="0"/>
            <wp:positionH relativeFrom="margin">
              <wp:posOffset>211322</wp:posOffset>
            </wp:positionH>
            <wp:positionV relativeFrom="paragraph">
              <wp:posOffset>492804</wp:posOffset>
            </wp:positionV>
            <wp:extent cx="5999620" cy="5362576"/>
            <wp:effectExtent l="0" t="0" r="9525" b="9525"/>
            <wp:wrapTopAndBottom/>
            <wp:docPr id="405855583" name="Imagem 1" descr="Imagem de jogo de víde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5583" name="Imagem 1" descr="Imagem de jogo de vídeo ga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20" cy="53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15" w14:textId="5A5D65A9" w:rsidR="00CB1351" w:rsidRDefault="00CB1351" w:rsidP="60546E84">
      <w:pPr>
        <w:pStyle w:val="Ttulo2"/>
        <w:numPr>
          <w:ilvl w:val="0"/>
          <w:numId w:val="39"/>
        </w:numPr>
        <w:rPr>
          <w:lang w:val="pt-BR"/>
        </w:rPr>
      </w:pPr>
      <w:r w:rsidRPr="60546E84">
        <w:rPr>
          <w:lang w:val="pt-BR"/>
        </w:rPr>
        <w:t xml:space="preserve">Organização de </w:t>
      </w:r>
      <w:proofErr w:type="spellStart"/>
      <w:r w:rsidRPr="60546E84">
        <w:rPr>
          <w:i/>
          <w:iCs/>
          <w:lang w:val="pt-BR"/>
        </w:rPr>
        <w:t>dataset</w:t>
      </w:r>
      <w:proofErr w:type="spellEnd"/>
      <w:r w:rsidRPr="60546E84">
        <w:rPr>
          <w:lang w:val="pt-BR"/>
        </w:rPr>
        <w:t xml:space="preserve"> para treinamento e validação</w:t>
      </w:r>
    </w:p>
    <w:p w14:paraId="11CAE95F" w14:textId="752EBF95" w:rsidR="60546E84" w:rsidRDefault="60546E84" w:rsidP="60546E84">
      <w:pPr>
        <w:rPr>
          <w:lang w:val="pt-BR"/>
        </w:rPr>
      </w:pPr>
    </w:p>
    <w:p w14:paraId="24AF6819" w14:textId="48814A14" w:rsidR="3C9788F7" w:rsidRDefault="3C9788F7" w:rsidP="3A823B0A">
      <w:pPr>
        <w:rPr>
          <w:lang w:val="pt-BR"/>
        </w:rPr>
      </w:pPr>
      <w:r w:rsidRPr="3AF26ECD">
        <w:rPr>
          <w:lang w:val="pt-BR"/>
        </w:rPr>
        <w:lastRenderedPageBreak/>
        <w:t xml:space="preserve">Após a extração do </w:t>
      </w:r>
      <w:proofErr w:type="spellStart"/>
      <w:r w:rsidRPr="3AF26ECD">
        <w:rPr>
          <w:i/>
          <w:iCs/>
          <w:lang w:val="pt-BR"/>
        </w:rPr>
        <w:t>dataset</w:t>
      </w:r>
      <w:proofErr w:type="spellEnd"/>
      <w:r w:rsidRPr="3AF26ECD">
        <w:rPr>
          <w:lang w:val="pt-BR"/>
        </w:rPr>
        <w:t xml:space="preserve">, realizamos a identificação e separação </w:t>
      </w:r>
      <w:r w:rsidR="6C15CFEE" w:rsidRPr="3AF26ECD">
        <w:rPr>
          <w:lang w:val="pt-BR"/>
        </w:rPr>
        <w:t xml:space="preserve">das imagens e </w:t>
      </w:r>
      <w:proofErr w:type="spellStart"/>
      <w:r w:rsidR="6C15CFEE" w:rsidRPr="3AF26ECD">
        <w:rPr>
          <w:i/>
          <w:iCs/>
          <w:lang w:val="pt-BR"/>
        </w:rPr>
        <w:t>labels</w:t>
      </w:r>
      <w:proofErr w:type="spellEnd"/>
      <w:r w:rsidR="6C15CFEE" w:rsidRPr="3AF26ECD">
        <w:rPr>
          <w:i/>
          <w:iCs/>
          <w:lang w:val="pt-BR"/>
        </w:rPr>
        <w:t xml:space="preserve"> </w:t>
      </w:r>
      <w:r w:rsidR="6C15CFEE" w:rsidRPr="3AF26ECD">
        <w:rPr>
          <w:lang w:val="pt-BR"/>
        </w:rPr>
        <w:t>da seguinte forma:</w:t>
      </w:r>
    </w:p>
    <w:p w14:paraId="1CC5967A" w14:textId="503C8AED" w:rsidR="0095786A" w:rsidRPr="001F4506" w:rsidRDefault="6C15CFEE" w:rsidP="00D906BC">
      <w:pPr>
        <w:rPr>
          <w:lang w:val="pt-BR"/>
        </w:rPr>
      </w:pPr>
      <w:r w:rsidRPr="3A823B0A">
        <w:rPr>
          <w:lang w:val="pt-BR"/>
        </w:rPr>
        <w:t>DATASET DE TREINO:</w:t>
      </w:r>
    </w:p>
    <w:p w14:paraId="22E5D5B6" w14:textId="42A972DE" w:rsidR="00D906BC" w:rsidRPr="00296962" w:rsidRDefault="129E5E96" w:rsidP="3A823B0A">
      <w:pPr>
        <w:pStyle w:val="PargrafodaLista"/>
        <w:numPr>
          <w:ilvl w:val="0"/>
          <w:numId w:val="2"/>
        </w:numPr>
      </w:pPr>
      <w:r>
        <w:t>Dataset/train/images</w:t>
      </w:r>
    </w:p>
    <w:p w14:paraId="0C6BC383" w14:textId="0D068A3B" w:rsidR="3A823B0A" w:rsidRDefault="129E5E96" w:rsidP="60546E84">
      <w:pPr>
        <w:pStyle w:val="PargrafodaLista"/>
        <w:numPr>
          <w:ilvl w:val="0"/>
          <w:numId w:val="1"/>
        </w:numPr>
      </w:pPr>
      <w:r>
        <w:t>Dataset/train/labels</w:t>
      </w:r>
    </w:p>
    <w:p w14:paraId="56FE1997" w14:textId="0DB3131C" w:rsidR="5C88C879" w:rsidRDefault="5C88C879" w:rsidP="3A823B0A">
      <w:r>
        <w:t>DATASET DE VALIDAÇÃO:</w:t>
      </w:r>
    </w:p>
    <w:p w14:paraId="7E1C060C" w14:textId="7EDE6440" w:rsidR="001F4506" w:rsidRDefault="5823DE65" w:rsidP="3A823B0A">
      <w:pPr>
        <w:pStyle w:val="PargrafodaLista"/>
        <w:numPr>
          <w:ilvl w:val="0"/>
          <w:numId w:val="4"/>
        </w:numPr>
      </w:pPr>
      <w:r>
        <w:t>Dataset/validation/images</w:t>
      </w:r>
    </w:p>
    <w:p w14:paraId="0FFB7098" w14:textId="6D2B9EFC" w:rsidR="001F4506" w:rsidRDefault="5823DE65" w:rsidP="3A823B0A">
      <w:pPr>
        <w:pStyle w:val="PargrafodaLista"/>
        <w:numPr>
          <w:ilvl w:val="0"/>
          <w:numId w:val="3"/>
        </w:numPr>
      </w:pPr>
      <w:r>
        <w:t>Dataset/validation/labels</w:t>
      </w:r>
    </w:p>
    <w:p w14:paraId="6EF27076" w14:textId="065E0998" w:rsidR="00296962" w:rsidRPr="00296962" w:rsidRDefault="2C99841D" w:rsidP="60546E84">
      <w:pPr>
        <w:rPr>
          <w:lang w:val="pt-BR"/>
        </w:rPr>
      </w:pPr>
      <w:r w:rsidRPr="3AF26ECD">
        <w:rPr>
          <w:lang w:val="pt-BR"/>
        </w:rPr>
        <w:t xml:space="preserve">Aqui identificamos os </w:t>
      </w:r>
      <w:proofErr w:type="spellStart"/>
      <w:r w:rsidRPr="3AF26ECD">
        <w:rPr>
          <w:i/>
          <w:iCs/>
          <w:lang w:val="pt-BR"/>
        </w:rPr>
        <w:t>labels</w:t>
      </w:r>
      <w:proofErr w:type="spellEnd"/>
      <w:r w:rsidRPr="3AF26ECD">
        <w:rPr>
          <w:i/>
          <w:iCs/>
          <w:lang w:val="pt-BR"/>
        </w:rPr>
        <w:t xml:space="preserve"> </w:t>
      </w:r>
      <w:r w:rsidRPr="3AF26ECD">
        <w:rPr>
          <w:lang w:val="pt-BR"/>
        </w:rPr>
        <w:t>e imagens e separamos:</w:t>
      </w:r>
    </w:p>
    <w:p w14:paraId="0F7CC173" w14:textId="6CE77050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imagens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[]</w:t>
      </w:r>
    </w:p>
    <w:p w14:paraId="46B1499D" w14:textId="039FB7A9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[]</w:t>
      </w:r>
    </w:p>
    <w:p w14:paraId="360290CC" w14:textId="4CE50551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folder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folders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:</w:t>
      </w:r>
    </w:p>
    <w:p w14:paraId="75E289AB" w14:textId="3B2E8C03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glob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glob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folder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+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"\*.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txt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):</w:t>
      </w:r>
    </w:p>
    <w:p w14:paraId="263F1B52" w14:textId="12A89EEC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dirname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+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hyperlink>
        <w:r w:rsidRPr="60546E84">
          <w:rPr>
            <w:rStyle w:val="Hyperlink"/>
            <w:rFonts w:ascii="Consolas" w:eastAsia="Consolas" w:hAnsi="Consolas" w:cs="Consolas"/>
            <w:sz w:val="21"/>
            <w:szCs w:val="21"/>
            <w:lang w:val="pt-BR"/>
          </w:rPr>
          <w:t>\\</w:t>
        </w:r>
      </w:hyperlink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+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splitext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basename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 ) [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0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]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+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".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jpg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</w:p>
    <w:p w14:paraId="237DD67A" w14:textId="1C20D4DD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not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exists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 :</w:t>
      </w:r>
    </w:p>
    <w:p w14:paraId="6FF41BB0" w14:textId="6FC8D5AB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    </w:t>
      </w:r>
      <w:proofErr w:type="spellStart"/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raise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Exception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gram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"deu pau"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2BA8D55D" w14:textId="62A030A2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imagens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append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temp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</w:t>
      </w:r>
    </w:p>
    <w:p w14:paraId="103F800A" w14:textId="22182993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append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)</w:t>
      </w:r>
    </w:p>
    <w:p w14:paraId="6BAB9746" w14:textId="38636209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pd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DataFrame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data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{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image_id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: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imagens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labels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: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} )</w:t>
      </w:r>
    </w:p>
    <w:p w14:paraId="60D0640B" w14:textId="77777777" w:rsidR="00EA0464" w:rsidRDefault="00EA0464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  <w:lang w:val="pt-BR"/>
        </w:rPr>
      </w:pPr>
    </w:p>
    <w:p w14:paraId="39E98B99" w14:textId="4B4CEA96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label_total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pd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DataFrame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</w:t>
      </w:r>
    </w:p>
    <w:p w14:paraId="50E2DB7F" w14:textId="425AD03F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iterrows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():</w:t>
      </w:r>
    </w:p>
    <w:p w14:paraId="776A9D79" w14:textId="74D34028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pd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read</w:t>
      </w:r>
      <w:proofErr w:type="gramEnd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_csv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.labels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sep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 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names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[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cls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,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'a'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'b'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'c'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'd'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])</w:t>
      </w:r>
    </w:p>
    <w:p w14:paraId="63562B5B" w14:textId="752140A5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</w:p>
    <w:p w14:paraId="15485625" w14:textId="527024E3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'path'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] </w:t>
      </w:r>
      <w:proofErr w:type="gramStart"/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.labels</w:t>
      </w:r>
      <w:proofErr w:type="spellEnd"/>
    </w:p>
    <w:p w14:paraId="6A5899AA" w14:textId="5F3C7CC3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</w:p>
    <w:p w14:paraId="617E8A67" w14:textId="66CB44E5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label_total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pd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concat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 [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label_total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] 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ignore_index</w:t>
      </w:r>
      <w:proofErr w:type="spellEnd"/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True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</w:t>
      </w:r>
    </w:p>
    <w:p w14:paraId="1BC7FC7A" w14:textId="60E38009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print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hyperlink>
        <w:r w:rsidRPr="60546E84">
          <w:rPr>
            <w:rStyle w:val="Hyperlink"/>
            <w:rFonts w:ascii="Consolas" w:eastAsia="Consolas" w:hAnsi="Consolas" w:cs="Consolas"/>
            <w:sz w:val="21"/>
            <w:szCs w:val="21"/>
            <w:lang w:val="pt-BR"/>
          </w:rPr>
          <w:t>\\</w:t>
        </w:r>
      </w:hyperlink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shape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0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],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end</w:t>
      </w:r>
      <w:proofErr w:type="spellEnd"/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\r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193D4D6E" w14:textId="3DB93144" w:rsidR="00296962" w:rsidRPr="00296962" w:rsidRDefault="00296962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pt-BR"/>
        </w:rPr>
      </w:pPr>
    </w:p>
    <w:p w14:paraId="438FC878" w14:textId="06FA2AC1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label_total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.cls.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unique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().</w:t>
      </w:r>
      <w:proofErr w:type="spellStart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tolist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():</w:t>
      </w:r>
    </w:p>
    <w:p w14:paraId="0E44C239" w14:textId="06E3B23A" w:rsidR="00296962" w:rsidRPr="00296962" w:rsidRDefault="2C99841D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pt-BR"/>
        </w:rPr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print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</w:t>
      </w:r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_total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[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label_total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.cls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==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].</w:t>
      </w:r>
      <w:proofErr w:type="spellStart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iloc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0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] )</w:t>
      </w:r>
    </w:p>
    <w:p w14:paraId="048DCD38" w14:textId="09D6B0C3" w:rsidR="00296962" w:rsidRPr="00296962" w:rsidRDefault="00296962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pt-BR"/>
        </w:rPr>
      </w:pPr>
    </w:p>
    <w:p w14:paraId="5881B60A" w14:textId="1A268CA1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gkf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GroupKFold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n_splits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5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6B196BF7" w14:textId="2964FC4C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fold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]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-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1</w:t>
      </w:r>
    </w:p>
    <w:p w14:paraId="2E52AB69" w14:textId="42243F74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fold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, (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train_idx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val_idx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)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enumerate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gkf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split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groups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.image_id.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tolist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())):</w:t>
      </w:r>
    </w:p>
    <w:p w14:paraId="23A13253" w14:textId="3D092460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loc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proofErr w:type="spellStart"/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val_idx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fold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]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fold</w:t>
      </w:r>
      <w:proofErr w:type="spellEnd"/>
    </w:p>
    <w:p w14:paraId="439EB24B" w14:textId="08F1512C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val_df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[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fold</w:t>
      </w:r>
      <w:proofErr w:type="spellEnd"/>
      <w:proofErr w:type="gram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]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=</w:t>
      </w:r>
      <w:proofErr w:type="gramEnd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4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]</w:t>
      </w:r>
    </w:p>
    <w:p w14:paraId="0A8FCC69" w14:textId="03260858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val_</w:t>
      </w:r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head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</w:t>
      </w:r>
    </w:p>
    <w:p w14:paraId="6F570FA0" w14:textId="47006974" w:rsidR="00296962" w:rsidRPr="00296962" w:rsidRDefault="00296962" w:rsidP="60546E84">
      <w:pPr>
        <w:rPr>
          <w:lang w:val="pt-BR"/>
        </w:rPr>
      </w:pPr>
    </w:p>
    <w:p w14:paraId="0F4F971F" w14:textId="11D6336D" w:rsidR="00296962" w:rsidRPr="00296962" w:rsidRDefault="2C99841D" w:rsidP="60546E84">
      <w:pPr>
        <w:rPr>
          <w:lang w:val="pt-BR"/>
        </w:rPr>
      </w:pPr>
      <w:r w:rsidRPr="60546E84">
        <w:rPr>
          <w:lang w:val="pt-BR"/>
        </w:rPr>
        <w:t xml:space="preserve">Aqui criamos as pastas para </w:t>
      </w:r>
      <w:proofErr w:type="spellStart"/>
      <w:r w:rsidRPr="60546E84">
        <w:rPr>
          <w:lang w:val="pt-BR"/>
        </w:rPr>
        <w:t>sepração</w:t>
      </w:r>
      <w:proofErr w:type="spellEnd"/>
      <w:r w:rsidRPr="60546E84">
        <w:rPr>
          <w:lang w:val="pt-BR"/>
        </w:rPr>
        <w:t>:</w:t>
      </w:r>
    </w:p>
    <w:p w14:paraId="45F8EA75" w14:textId="6C76C8EC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def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create_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folder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labels_path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images_path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):</w:t>
      </w:r>
    </w:p>
    <w:p w14:paraId="053F23D6" w14:textId="2FD6CFAB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for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index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in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tqdm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.iterrows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(),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total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proofErr w:type="spell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len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)):</w:t>
      </w:r>
    </w:p>
    <w:p w14:paraId="717C7847" w14:textId="143B5F02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shutil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copy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.image_id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,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join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images_path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basename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.image_id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  ) )</w:t>
      </w:r>
    </w:p>
    <w:p w14:paraId="747D352E" w14:textId="5BB32946" w:rsidR="00296962" w:rsidRPr="00296962" w:rsidRDefault="2C99841D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pt-BR"/>
        </w:rPr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   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shutil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copy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.labels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, 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join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labels_path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os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path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basename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row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.labels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  ) )</w:t>
      </w:r>
    </w:p>
    <w:p w14:paraId="381490FC" w14:textId="6F157CC7" w:rsidR="00296962" w:rsidRPr="00296962" w:rsidRDefault="00296962" w:rsidP="60546E84">
      <w:pPr>
        <w:shd w:val="clear" w:color="auto" w:fill="1F1F1F"/>
        <w:spacing w:after="0" w:line="285" w:lineRule="auto"/>
        <w:rPr>
          <w:rFonts w:ascii="Consolas" w:eastAsia="Consolas" w:hAnsi="Consolas" w:cs="Consolas"/>
          <w:color w:val="CCCCCC"/>
          <w:sz w:val="21"/>
          <w:szCs w:val="21"/>
          <w:lang w:val="pt-BR"/>
        </w:rPr>
      </w:pPr>
    </w:p>
    <w:p w14:paraId="59B71A9E" w14:textId="6F5FA313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create_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folder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df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t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rain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l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abels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t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rain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mages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</w:t>
      </w:r>
    </w:p>
    <w:p w14:paraId="784E7321" w14:textId="273E5901" w:rsidR="00296962" w:rsidRPr="00296962" w:rsidRDefault="00296962" w:rsidP="60546E84">
      <w:pPr>
        <w:shd w:val="clear" w:color="auto" w:fill="1F1F1F"/>
        <w:spacing w:after="0" w:line="285" w:lineRule="auto"/>
      </w:pPr>
    </w:p>
    <w:p w14:paraId="69F8C085" w14:textId="1BB67BB7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create_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folder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(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</w:t>
      </w:r>
      <w:proofErr w:type="gramEnd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_df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v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alidation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l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abels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v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alidation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i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mages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)</w:t>
      </w:r>
    </w:p>
    <w:p w14:paraId="18EC1D3F" w14:textId="22BE4C18" w:rsidR="00296962" w:rsidRPr="00296962" w:rsidRDefault="00296962" w:rsidP="60546E84">
      <w:pPr>
        <w:rPr>
          <w:lang w:val="pt-BR"/>
        </w:rPr>
      </w:pPr>
    </w:p>
    <w:p w14:paraId="261EA607" w14:textId="1518118A" w:rsidR="00296962" w:rsidRPr="00296962" w:rsidRDefault="2C99841D" w:rsidP="60546E84">
      <w:pPr>
        <w:rPr>
          <w:lang w:val="pt-BR"/>
        </w:rPr>
      </w:pPr>
      <w:r w:rsidRPr="60546E84">
        <w:rPr>
          <w:lang w:val="pt-BR"/>
        </w:rPr>
        <w:t>Aqui realizamos a separação por classes:</w:t>
      </w:r>
    </w:p>
    <w:p w14:paraId="035A1624" w14:textId="4B99C774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classes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gramStart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[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proofErr w:type="gram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car1'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'car2'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'car3'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'car4'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'car5'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]</w:t>
      </w:r>
    </w:p>
    <w:p w14:paraId="455C67AE" w14:textId="100590EF" w:rsidR="00296962" w:rsidRPr="00296962" w:rsidRDefault="00296962" w:rsidP="60546E84">
      <w:pPr>
        <w:shd w:val="clear" w:color="auto" w:fill="1F1F1F"/>
        <w:spacing w:after="0" w:line="285" w:lineRule="auto"/>
      </w:pPr>
    </w:p>
    <w:p w14:paraId="649A23CA" w14:textId="3F79D1C4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data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dict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gramEnd"/>
    </w:p>
    <w:p w14:paraId="320DA99C" w14:textId="4B345D90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train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t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rain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,</w:t>
      </w:r>
    </w:p>
    <w:p w14:paraId="5556D1D0" w14:textId="160C7D79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val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</w:t>
      </w:r>
      <w:proofErr w:type="gramStart"/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</w:t>
      </w:r>
      <w:proofErr w:type="spellStart"/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r</w:t>
      </w:r>
      <w:proofErr w:type="gram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"C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: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\U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sers\Bruno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\y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olo bruno\</w:t>
      </w:r>
      <w:proofErr w:type="spellStart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dataset</w:t>
      </w:r>
      <w:proofErr w:type="spellEnd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v</w:t>
      </w:r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alidation</w:t>
      </w:r>
      <w:proofErr w:type="spellEnd"/>
      <w:r w:rsidRPr="60546E84">
        <w:rPr>
          <w:rFonts w:ascii="Consolas" w:eastAsia="Consolas" w:hAnsi="Consolas" w:cs="Consolas"/>
          <w:color w:val="D16969"/>
          <w:sz w:val="21"/>
          <w:szCs w:val="21"/>
          <w:lang w:val="pt-BR"/>
        </w:rPr>
        <w:t>"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,</w:t>
      </w:r>
    </w:p>
    <w:p w14:paraId="37AC99A3" w14:textId="6F621A93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nc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B5CEA8"/>
          <w:sz w:val="21"/>
          <w:szCs w:val="21"/>
          <w:lang w:val="pt-BR"/>
        </w:rPr>
        <w:t>5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,</w:t>
      </w:r>
    </w:p>
    <w:p w14:paraId="0A06A13E" w14:textId="4EA929CD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names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classes</w:t>
      </w:r>
    </w:p>
    <w:p w14:paraId="1B96CF97" w14:textId="4994D864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)</w:t>
      </w:r>
    </w:p>
    <w:p w14:paraId="347C1DD6" w14:textId="6A8D8566" w:rsidR="00296962" w:rsidRPr="00296962" w:rsidRDefault="00296962" w:rsidP="60546E84">
      <w:pPr>
        <w:shd w:val="clear" w:color="auto" w:fill="1F1F1F"/>
        <w:spacing w:after="0" w:line="285" w:lineRule="auto"/>
      </w:pPr>
    </w:p>
    <w:p w14:paraId="3082087D" w14:textId="2CA93126" w:rsidR="00296962" w:rsidRPr="00296962" w:rsidRDefault="2C99841D" w:rsidP="60546E84">
      <w:pPr>
        <w:shd w:val="clear" w:color="auto" w:fill="1F1F1F"/>
        <w:spacing w:after="0" w:line="285" w:lineRule="auto"/>
      </w:pPr>
      <w:proofErr w:type="spellStart"/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with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open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gram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'./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yolo_bruno.yaml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'w'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) </w:t>
      </w:r>
      <w:r w:rsidRPr="60546E84">
        <w:rPr>
          <w:rFonts w:ascii="Consolas" w:eastAsia="Consolas" w:hAnsi="Consolas" w:cs="Consolas"/>
          <w:color w:val="C586C0"/>
          <w:sz w:val="21"/>
          <w:szCs w:val="21"/>
          <w:lang w:val="pt-BR"/>
        </w:rPr>
        <w:t>as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outfile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:</w:t>
      </w:r>
    </w:p>
    <w:p w14:paraId="74B65657" w14:textId="4E4C3FAD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  <w:proofErr w:type="spellStart"/>
      <w:proofErr w:type="gramStart"/>
      <w:r w:rsidRPr="60546E84">
        <w:rPr>
          <w:rFonts w:ascii="Consolas" w:eastAsia="Consolas" w:hAnsi="Consolas" w:cs="Consolas"/>
          <w:color w:val="4EC9B0"/>
          <w:sz w:val="21"/>
          <w:szCs w:val="21"/>
          <w:lang w:val="pt-BR"/>
        </w:rPr>
        <w:t>yaml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dump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data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outfile</w:t>
      </w:r>
      <w:proofErr w:type="spell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proofErr w:type="spell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default_flow_style</w:t>
      </w:r>
      <w:proofErr w:type="spellEnd"/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569CD6"/>
          <w:sz w:val="21"/>
          <w:szCs w:val="21"/>
          <w:lang w:val="pt-BR"/>
        </w:rPr>
        <w:t>False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10975707" w14:textId="7AF6CB11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   </w:t>
      </w:r>
    </w:p>
    <w:p w14:paraId="471AF2F8" w14:textId="6B0C92CA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r w:rsidRPr="60546E84">
        <w:rPr>
          <w:rFonts w:ascii="Consolas" w:eastAsia="Consolas" w:hAnsi="Consolas" w:cs="Consolas"/>
          <w:color w:val="D4D4D4"/>
          <w:sz w:val="21"/>
          <w:szCs w:val="21"/>
          <w:lang w:val="pt-BR"/>
        </w:rPr>
        <w:t>=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 </w:t>
      </w:r>
      <w:proofErr w:type="gramStart"/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open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gram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'./</w:t>
      </w:r>
      <w:proofErr w:type="spellStart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yolo_bruno.yaml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 xml:space="preserve">, 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'r'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71EAA5EB" w14:textId="67874ACF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print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'</w:t>
      </w:r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\</w:t>
      </w:r>
      <w:proofErr w:type="spellStart"/>
      <w:r w:rsidRPr="60546E84">
        <w:rPr>
          <w:rFonts w:ascii="Consolas" w:eastAsia="Consolas" w:hAnsi="Consolas" w:cs="Consolas"/>
          <w:color w:val="D7BA7D"/>
          <w:sz w:val="21"/>
          <w:szCs w:val="21"/>
          <w:lang w:val="pt-BR"/>
        </w:rPr>
        <w:t>n</w:t>
      </w:r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yaml</w:t>
      </w:r>
      <w:proofErr w:type="spellEnd"/>
      <w:r w:rsidRPr="60546E84">
        <w:rPr>
          <w:rFonts w:ascii="Consolas" w:eastAsia="Consolas" w:hAnsi="Consolas" w:cs="Consolas"/>
          <w:color w:val="CE9178"/>
          <w:sz w:val="21"/>
          <w:szCs w:val="21"/>
          <w:lang w:val="pt-BR"/>
        </w:rPr>
        <w:t>:'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)</w:t>
      </w:r>
    </w:p>
    <w:p w14:paraId="32E11327" w14:textId="1A160142" w:rsidR="00296962" w:rsidRPr="00296962" w:rsidRDefault="2C99841D" w:rsidP="60546E84">
      <w:pPr>
        <w:shd w:val="clear" w:color="auto" w:fill="1F1F1F"/>
        <w:spacing w:after="0" w:line="285" w:lineRule="auto"/>
      </w:pP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print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</w:t>
      </w:r>
      <w:proofErr w:type="spellStart"/>
      <w:proofErr w:type="gramStart"/>
      <w:r w:rsidRPr="60546E84">
        <w:rPr>
          <w:rFonts w:ascii="Consolas" w:eastAsia="Consolas" w:hAnsi="Consolas" w:cs="Consolas"/>
          <w:color w:val="9CDCFE"/>
          <w:sz w:val="21"/>
          <w:szCs w:val="21"/>
          <w:lang w:val="pt-BR"/>
        </w:rPr>
        <w:t>f</w:t>
      </w:r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.</w:t>
      </w:r>
      <w:r w:rsidRPr="60546E84">
        <w:rPr>
          <w:rFonts w:ascii="Consolas" w:eastAsia="Consolas" w:hAnsi="Consolas" w:cs="Consolas"/>
          <w:color w:val="DCDCAA"/>
          <w:sz w:val="21"/>
          <w:szCs w:val="21"/>
          <w:lang w:val="pt-BR"/>
        </w:rPr>
        <w:t>read</w:t>
      </w:r>
      <w:proofErr w:type="spellEnd"/>
      <w:proofErr w:type="gramEnd"/>
      <w:r w:rsidRPr="60546E84">
        <w:rPr>
          <w:rFonts w:ascii="Consolas" w:eastAsia="Consolas" w:hAnsi="Consolas" w:cs="Consolas"/>
          <w:color w:val="CCCCCC"/>
          <w:sz w:val="21"/>
          <w:szCs w:val="21"/>
          <w:lang w:val="pt-BR"/>
        </w:rPr>
        <w:t>())</w:t>
      </w:r>
    </w:p>
    <w:p w14:paraId="21709D25" w14:textId="4944B720" w:rsidR="00296962" w:rsidRPr="00296962" w:rsidRDefault="00296962" w:rsidP="60546E84">
      <w:pPr>
        <w:rPr>
          <w:lang w:val="pt-BR"/>
        </w:rPr>
      </w:pPr>
    </w:p>
    <w:p w14:paraId="6C2C73B3" w14:textId="3766D27A" w:rsidR="00296962" w:rsidRDefault="00296962" w:rsidP="60546E84">
      <w:pPr>
        <w:rPr>
          <w:lang w:val="pt-BR"/>
        </w:rPr>
      </w:pPr>
    </w:p>
    <w:p w14:paraId="0FE5C89B" w14:textId="77777777" w:rsidR="00EA0464" w:rsidRDefault="00EA0464" w:rsidP="60546E84">
      <w:pPr>
        <w:rPr>
          <w:lang w:val="pt-BR"/>
        </w:rPr>
      </w:pPr>
    </w:p>
    <w:p w14:paraId="2740F19F" w14:textId="77777777" w:rsidR="00EA0464" w:rsidRDefault="00EA0464" w:rsidP="60546E84">
      <w:pPr>
        <w:rPr>
          <w:lang w:val="pt-BR"/>
        </w:rPr>
      </w:pPr>
    </w:p>
    <w:p w14:paraId="7854A28D" w14:textId="77777777" w:rsidR="00EA0464" w:rsidRDefault="00EA0464" w:rsidP="60546E84">
      <w:pPr>
        <w:rPr>
          <w:lang w:val="pt-BR"/>
        </w:rPr>
      </w:pPr>
    </w:p>
    <w:p w14:paraId="5976B8E7" w14:textId="77777777" w:rsidR="00EA0464" w:rsidRDefault="00EA0464" w:rsidP="60546E84">
      <w:pPr>
        <w:rPr>
          <w:lang w:val="pt-BR"/>
        </w:rPr>
      </w:pPr>
    </w:p>
    <w:p w14:paraId="34A4A5B1" w14:textId="77777777" w:rsidR="00EA0464" w:rsidRPr="00296962" w:rsidRDefault="00EA0464" w:rsidP="60546E84">
      <w:pPr>
        <w:rPr>
          <w:lang w:val="pt-BR"/>
        </w:rPr>
      </w:pPr>
    </w:p>
    <w:p w14:paraId="621CF590" w14:textId="2A12BD4B" w:rsidR="00296962" w:rsidRPr="00296962" w:rsidRDefault="3CC05B3C" w:rsidP="60546E84">
      <w:pPr>
        <w:rPr>
          <w:lang w:val="pt-BR"/>
        </w:rPr>
      </w:pPr>
      <w:r w:rsidRPr="60546E84">
        <w:rPr>
          <w:lang w:val="pt-BR"/>
        </w:rPr>
        <w:lastRenderedPageBreak/>
        <w:t>No</w:t>
      </w:r>
      <w:r w:rsidR="2C99841D" w:rsidRPr="60546E84">
        <w:rPr>
          <w:lang w:val="pt-BR"/>
        </w:rPr>
        <w:t xml:space="preserve"> qual ficou definido</w:t>
      </w:r>
      <w:r w:rsidR="5DCED5D9" w:rsidRPr="60546E84">
        <w:rPr>
          <w:lang w:val="pt-BR"/>
        </w:rPr>
        <w:t xml:space="preserve"> o arquivo </w:t>
      </w:r>
      <w:proofErr w:type="spellStart"/>
      <w:r w:rsidR="5DCED5D9" w:rsidRPr="60546E84">
        <w:rPr>
          <w:lang w:val="pt-BR"/>
        </w:rPr>
        <w:t>yaml</w:t>
      </w:r>
      <w:proofErr w:type="spellEnd"/>
      <w:r w:rsidR="2C99841D" w:rsidRPr="60546E84">
        <w:rPr>
          <w:lang w:val="pt-BR"/>
        </w:rPr>
        <w:t>:</w:t>
      </w:r>
    </w:p>
    <w:p w14:paraId="54468248" w14:textId="2D8F0C8B" w:rsidR="00296962" w:rsidRPr="00296962" w:rsidRDefault="2C99841D" w:rsidP="60546E84">
      <w:r>
        <w:rPr>
          <w:noProof/>
        </w:rPr>
        <w:drawing>
          <wp:inline distT="0" distB="0" distL="0" distR="0" wp14:anchorId="68AB4117" wp14:editId="2DCE97B9">
            <wp:extent cx="4372586" cy="2076740"/>
            <wp:effectExtent l="0" t="0" r="0" b="0"/>
            <wp:docPr id="576152990" name="Picture 57615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1B8C" w14:textId="77777777" w:rsidR="00296962" w:rsidRPr="00296962" w:rsidRDefault="00296962" w:rsidP="00D906BC"/>
    <w:p w14:paraId="6ABC5A8E" w14:textId="3BF8F86A" w:rsidR="00CB1351" w:rsidRDefault="00CB1351" w:rsidP="00CB1351">
      <w:pPr>
        <w:pStyle w:val="Ttulo2"/>
        <w:numPr>
          <w:ilvl w:val="0"/>
          <w:numId w:val="39"/>
        </w:numPr>
        <w:rPr>
          <w:lang w:val="pt-BR"/>
        </w:rPr>
      </w:pPr>
      <w:r w:rsidRPr="60546E84">
        <w:rPr>
          <w:lang w:val="pt-BR"/>
        </w:rPr>
        <w:t>Treinamento</w:t>
      </w:r>
    </w:p>
    <w:p w14:paraId="79D1CB90" w14:textId="32E5C127" w:rsidR="6771834E" w:rsidRDefault="6771834E" w:rsidP="6771834E">
      <w:pPr>
        <w:rPr>
          <w:lang w:val="pt-BR"/>
        </w:rPr>
      </w:pPr>
    </w:p>
    <w:p w14:paraId="5E5DCB9C" w14:textId="1F009396" w:rsidR="42993041" w:rsidRDefault="42993041" w:rsidP="6771834E">
      <w:pPr>
        <w:rPr>
          <w:lang w:val="pt-BR"/>
        </w:rPr>
      </w:pPr>
      <w:r w:rsidRPr="6771834E">
        <w:rPr>
          <w:lang w:val="pt-BR"/>
        </w:rPr>
        <w:t>Para realizar o treinamento do modelo</w:t>
      </w:r>
      <w:r w:rsidR="3EE61DF0" w:rsidRPr="6771834E">
        <w:rPr>
          <w:lang w:val="pt-BR"/>
        </w:rPr>
        <w:t xml:space="preserve">, conforme o arquivo </w:t>
      </w:r>
      <w:proofErr w:type="spellStart"/>
      <w:proofErr w:type="gramStart"/>
      <w:r w:rsidR="3EE61DF0" w:rsidRPr="6771834E">
        <w:rPr>
          <w:i/>
          <w:iCs/>
          <w:lang w:val="pt-BR"/>
        </w:rPr>
        <w:t>train.ipynb</w:t>
      </w:r>
      <w:proofErr w:type="spellEnd"/>
      <w:proofErr w:type="gramEnd"/>
      <w:r w:rsidR="3EE61DF0" w:rsidRPr="6771834E">
        <w:rPr>
          <w:lang w:val="pt-BR"/>
        </w:rPr>
        <w:t xml:space="preserve"> no código </w:t>
      </w:r>
      <w:proofErr w:type="spellStart"/>
      <w:r w:rsidR="3EE61DF0" w:rsidRPr="6771834E">
        <w:rPr>
          <w:i/>
          <w:iCs/>
          <w:lang w:val="pt-BR"/>
        </w:rPr>
        <w:t>model.tra</w:t>
      </w:r>
      <w:r w:rsidR="6DDF78F3" w:rsidRPr="6771834E">
        <w:rPr>
          <w:i/>
          <w:iCs/>
          <w:lang w:val="pt-BR"/>
        </w:rPr>
        <w:t>i</w:t>
      </w:r>
      <w:r w:rsidR="3EE61DF0" w:rsidRPr="6771834E">
        <w:rPr>
          <w:i/>
          <w:iCs/>
          <w:lang w:val="pt-BR"/>
        </w:rPr>
        <w:t>n</w:t>
      </w:r>
      <w:proofErr w:type="spellEnd"/>
      <w:r w:rsidRPr="6771834E">
        <w:rPr>
          <w:lang w:val="pt-BR"/>
        </w:rPr>
        <w:t>, foram definidos</w:t>
      </w:r>
      <w:r w:rsidR="274A2A6B" w:rsidRPr="6771834E">
        <w:rPr>
          <w:lang w:val="pt-BR"/>
        </w:rPr>
        <w:t xml:space="preserve"> os seguintes parâmetros: </w:t>
      </w:r>
    </w:p>
    <w:p w14:paraId="3648D8DC" w14:textId="61D16307" w:rsidR="371EB0A4" w:rsidRDefault="371EB0A4" w:rsidP="6771834E">
      <w:pPr>
        <w:pStyle w:val="PargrafodaLista"/>
        <w:numPr>
          <w:ilvl w:val="0"/>
          <w:numId w:val="6"/>
        </w:numPr>
        <w:rPr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epochs</w:t>
      </w:r>
      <w:proofErr w:type="spellEnd"/>
      <w:r w:rsidRPr="6771834E">
        <w:rPr>
          <w:rFonts w:ascii="Calibri" w:eastAsia="Calibri" w:hAnsi="Calibri" w:cs="Calibri"/>
          <w:lang w:val="pt-BR"/>
        </w:rPr>
        <w:t>=300 - após alguns testes, decidimos que 300 épocas mostrou o melhor resultado</w:t>
      </w:r>
      <w:r w:rsidR="24DC7E05" w:rsidRPr="6771834E">
        <w:rPr>
          <w:lang w:val="pt-BR"/>
        </w:rPr>
        <w:t>;</w:t>
      </w:r>
      <w:r w:rsidR="274A2A6B" w:rsidRPr="6771834E">
        <w:rPr>
          <w:lang w:val="pt-BR"/>
        </w:rPr>
        <w:t xml:space="preserve"> </w:t>
      </w:r>
    </w:p>
    <w:p w14:paraId="0E67834A" w14:textId="236D7205" w:rsidR="32C50CCF" w:rsidRDefault="32C50CCF" w:rsidP="6771834E">
      <w:pPr>
        <w:pStyle w:val="PargrafodaLista"/>
        <w:numPr>
          <w:ilvl w:val="0"/>
          <w:numId w:val="6"/>
        </w:numPr>
        <w:rPr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imgsz</w:t>
      </w:r>
      <w:proofErr w:type="spellEnd"/>
      <w:r w:rsidRPr="6771834E">
        <w:rPr>
          <w:rFonts w:ascii="Calibri" w:eastAsia="Calibri" w:hAnsi="Calibri" w:cs="Calibri"/>
          <w:lang w:val="pt-BR"/>
        </w:rPr>
        <w:t>=256</w:t>
      </w:r>
      <w:r w:rsidRPr="6771834E">
        <w:rPr>
          <w:lang w:val="pt-BR"/>
        </w:rPr>
        <w:t xml:space="preserve"> - </w:t>
      </w:r>
      <w:r w:rsidR="274A2A6B" w:rsidRPr="6771834E">
        <w:rPr>
          <w:lang w:val="pt-BR"/>
        </w:rPr>
        <w:t>defini</w:t>
      </w:r>
      <w:r w:rsidR="58E5A923" w:rsidRPr="6771834E">
        <w:rPr>
          <w:lang w:val="pt-BR"/>
        </w:rPr>
        <w:t>ção do tamanho da imagem para 256x256 pixels</w:t>
      </w:r>
      <w:r w:rsidR="56772E91" w:rsidRPr="6771834E">
        <w:rPr>
          <w:lang w:val="pt-BR"/>
        </w:rPr>
        <w:t>;</w:t>
      </w:r>
      <w:r w:rsidR="1A9DEDAE" w:rsidRPr="6771834E">
        <w:rPr>
          <w:lang w:val="pt-BR"/>
        </w:rPr>
        <w:t xml:space="preserve"> </w:t>
      </w:r>
    </w:p>
    <w:p w14:paraId="7733C593" w14:textId="03A45DE1" w:rsidR="0CFAB818" w:rsidRDefault="0CFAB818" w:rsidP="6771834E">
      <w:pPr>
        <w:pStyle w:val="PargrafodaLista"/>
        <w:numPr>
          <w:ilvl w:val="0"/>
          <w:numId w:val="6"/>
        </w:numPr>
        <w:rPr>
          <w:lang w:val="pt-BR"/>
        </w:rPr>
      </w:pPr>
      <w:r w:rsidRPr="6771834E">
        <w:rPr>
          <w:rFonts w:ascii="Calibri" w:eastAsia="Calibri" w:hAnsi="Calibri" w:cs="Calibri"/>
          <w:lang w:val="pt-BR"/>
        </w:rPr>
        <w:t>batch=260</w:t>
      </w:r>
      <w:r w:rsidRPr="6771834E">
        <w:rPr>
          <w:lang w:val="pt-BR"/>
        </w:rPr>
        <w:t xml:space="preserve"> - </w:t>
      </w:r>
      <w:r w:rsidR="1A9DEDAE" w:rsidRPr="6771834E">
        <w:rPr>
          <w:lang w:val="pt-BR"/>
        </w:rPr>
        <w:t xml:space="preserve">foi definido o tamanho do </w:t>
      </w:r>
      <w:r w:rsidR="12E3CD53" w:rsidRPr="6771834E">
        <w:rPr>
          <w:lang w:val="pt-BR"/>
        </w:rPr>
        <w:t>batch</w:t>
      </w:r>
      <w:r w:rsidR="1A9DEDAE" w:rsidRPr="6771834E">
        <w:rPr>
          <w:lang w:val="pt-BR"/>
        </w:rPr>
        <w:t xml:space="preserve"> em 260</w:t>
      </w:r>
      <w:r w:rsidR="4DE4C20E" w:rsidRPr="6771834E">
        <w:rPr>
          <w:lang w:val="pt-BR"/>
        </w:rPr>
        <w:t>;</w:t>
      </w:r>
      <w:r w:rsidR="40F1C9C5" w:rsidRPr="6771834E">
        <w:rPr>
          <w:lang w:val="pt-BR"/>
        </w:rPr>
        <w:t xml:space="preserve"> </w:t>
      </w:r>
    </w:p>
    <w:p w14:paraId="7AD2BE9D" w14:textId="00F83FC0" w:rsidR="77C57FAE" w:rsidRDefault="77C57FAE" w:rsidP="6771834E">
      <w:pPr>
        <w:pStyle w:val="PargrafodaLista"/>
        <w:numPr>
          <w:ilvl w:val="0"/>
          <w:numId w:val="6"/>
        </w:numPr>
        <w:rPr>
          <w:lang w:val="pt-BR"/>
        </w:rPr>
      </w:pPr>
      <w:r w:rsidRPr="6771834E">
        <w:rPr>
          <w:rFonts w:ascii="Calibri" w:eastAsia="Calibri" w:hAnsi="Calibri" w:cs="Calibri"/>
          <w:lang w:val="pt-BR"/>
        </w:rPr>
        <w:t>resume=</w:t>
      </w:r>
      <w:proofErr w:type="spellStart"/>
      <w:r w:rsidRPr="6771834E">
        <w:rPr>
          <w:rFonts w:ascii="Calibri" w:eastAsia="Calibri" w:hAnsi="Calibri" w:cs="Calibri"/>
          <w:lang w:val="pt-BR"/>
        </w:rPr>
        <w:t>True</w:t>
      </w:r>
      <w:proofErr w:type="spellEnd"/>
      <w:r w:rsidRPr="6771834E">
        <w:rPr>
          <w:lang w:val="pt-BR"/>
        </w:rPr>
        <w:t xml:space="preserve"> -</w:t>
      </w:r>
      <w:r w:rsidR="40F1C9C5" w:rsidRPr="6771834E">
        <w:rPr>
          <w:lang w:val="pt-BR"/>
        </w:rPr>
        <w:t xml:space="preserve"> para retomar a partir do ponto de verificação anterior</w:t>
      </w:r>
      <w:r w:rsidR="148FD6A8" w:rsidRPr="6771834E">
        <w:rPr>
          <w:lang w:val="pt-BR"/>
        </w:rPr>
        <w:t xml:space="preserve">; </w:t>
      </w:r>
    </w:p>
    <w:p w14:paraId="1EB86B17" w14:textId="5E746E13" w:rsidR="148FD6A8" w:rsidRDefault="148FD6A8" w:rsidP="6771834E">
      <w:pPr>
        <w:pStyle w:val="PargrafodaLista"/>
        <w:numPr>
          <w:ilvl w:val="0"/>
          <w:numId w:val="6"/>
        </w:numPr>
        <w:rPr>
          <w:lang w:val="pt-BR"/>
        </w:rPr>
      </w:pPr>
      <w:proofErr w:type="spellStart"/>
      <w:r w:rsidRPr="6771834E">
        <w:rPr>
          <w:lang w:val="pt-BR"/>
        </w:rPr>
        <w:t>save_period</w:t>
      </w:r>
      <w:proofErr w:type="spellEnd"/>
      <w:r w:rsidRPr="6771834E">
        <w:rPr>
          <w:lang w:val="pt-BR"/>
        </w:rPr>
        <w:t xml:space="preserve"> = 1 foi definido a frequência com que os pontos de verificação serão</w:t>
      </w:r>
      <w:r w:rsidR="65A45C44" w:rsidRPr="6771834E">
        <w:rPr>
          <w:lang w:val="pt-BR"/>
        </w:rPr>
        <w:t xml:space="preserve"> salvos durante o treinamento;</w:t>
      </w:r>
    </w:p>
    <w:p w14:paraId="758E6594" w14:textId="3FF3E7F5" w:rsidR="546DC24D" w:rsidRDefault="546DC24D" w:rsidP="6771834E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save</w:t>
      </w:r>
      <w:proofErr w:type="spellEnd"/>
      <w:r w:rsidRPr="6771834E">
        <w:rPr>
          <w:rFonts w:ascii="Calibri" w:eastAsia="Calibri" w:hAnsi="Calibri" w:cs="Calibri"/>
          <w:lang w:val="pt-BR"/>
        </w:rPr>
        <w:t>=</w:t>
      </w:r>
      <w:proofErr w:type="spellStart"/>
      <w:r w:rsidRPr="6771834E">
        <w:rPr>
          <w:rFonts w:ascii="Calibri" w:eastAsia="Calibri" w:hAnsi="Calibri" w:cs="Calibri"/>
          <w:lang w:val="pt-BR"/>
        </w:rPr>
        <w:t>True</w:t>
      </w:r>
      <w:proofErr w:type="spellEnd"/>
      <w:r w:rsidR="7D85F321" w:rsidRPr="6771834E">
        <w:rPr>
          <w:rFonts w:ascii="Calibri" w:eastAsia="Calibri" w:hAnsi="Calibri" w:cs="Calibri"/>
          <w:lang w:val="pt-BR"/>
        </w:rPr>
        <w:t xml:space="preserve"> – indica que os pontos de verificação devem ser salvos;</w:t>
      </w:r>
    </w:p>
    <w:p w14:paraId="19CC3EF0" w14:textId="0B7DCDAF" w:rsidR="546DC24D" w:rsidRDefault="546DC24D" w:rsidP="6771834E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workers</w:t>
      </w:r>
      <w:proofErr w:type="spellEnd"/>
      <w:r w:rsidRPr="6771834E">
        <w:rPr>
          <w:rFonts w:ascii="Calibri" w:eastAsia="Calibri" w:hAnsi="Calibri" w:cs="Calibri"/>
          <w:lang w:val="pt-BR"/>
        </w:rPr>
        <w:t>=12</w:t>
      </w:r>
      <w:r w:rsidR="750CBEF0" w:rsidRPr="6771834E">
        <w:rPr>
          <w:rFonts w:ascii="Calibri" w:eastAsia="Calibri" w:hAnsi="Calibri" w:cs="Calibri"/>
          <w:lang w:val="pt-BR"/>
        </w:rPr>
        <w:t xml:space="preserve"> - número de subprocessos </w:t>
      </w:r>
      <w:r w:rsidR="51CF587E" w:rsidRPr="6771834E">
        <w:rPr>
          <w:rFonts w:ascii="Calibri" w:eastAsia="Calibri" w:hAnsi="Calibri" w:cs="Calibri"/>
          <w:lang w:val="pt-BR"/>
        </w:rPr>
        <w:t>usados para carregar os dados;</w:t>
      </w:r>
    </w:p>
    <w:p w14:paraId="7F8B4627" w14:textId="6D45D3E8" w:rsidR="546DC24D" w:rsidRDefault="546DC24D" w:rsidP="6771834E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hsv_v</w:t>
      </w:r>
      <w:proofErr w:type="spellEnd"/>
      <w:r w:rsidRPr="6771834E">
        <w:rPr>
          <w:rFonts w:ascii="Calibri" w:eastAsia="Calibri" w:hAnsi="Calibri" w:cs="Calibri"/>
          <w:lang w:val="pt-BR"/>
        </w:rPr>
        <w:t xml:space="preserve"> = 0.6</w:t>
      </w:r>
      <w:r w:rsidR="09DCAA25" w:rsidRPr="6771834E">
        <w:rPr>
          <w:rFonts w:ascii="Calibri" w:eastAsia="Calibri" w:hAnsi="Calibri" w:cs="Calibri"/>
          <w:lang w:val="pt-BR"/>
        </w:rPr>
        <w:t xml:space="preserve"> - fator de aumento da variação do valor no espaço de cores HSV (</w:t>
      </w:r>
      <w:proofErr w:type="spellStart"/>
      <w:r w:rsidR="09DCAA25" w:rsidRPr="6771834E">
        <w:rPr>
          <w:rFonts w:ascii="Calibri" w:eastAsia="Calibri" w:hAnsi="Calibri" w:cs="Calibri"/>
          <w:lang w:val="pt-BR"/>
        </w:rPr>
        <w:t>Hue</w:t>
      </w:r>
      <w:proofErr w:type="spellEnd"/>
      <w:r w:rsidR="09DCAA25" w:rsidRPr="6771834E">
        <w:rPr>
          <w:rFonts w:ascii="Calibri" w:eastAsia="Calibri" w:hAnsi="Calibri" w:cs="Calibri"/>
          <w:lang w:val="pt-BR"/>
        </w:rPr>
        <w:t xml:space="preserve">, </w:t>
      </w:r>
      <w:proofErr w:type="spellStart"/>
      <w:r w:rsidR="09DCAA25" w:rsidRPr="6771834E">
        <w:rPr>
          <w:rFonts w:ascii="Calibri" w:eastAsia="Calibri" w:hAnsi="Calibri" w:cs="Calibri"/>
          <w:lang w:val="pt-BR"/>
        </w:rPr>
        <w:t>Saturation</w:t>
      </w:r>
      <w:proofErr w:type="spellEnd"/>
      <w:r w:rsidR="09DCAA25" w:rsidRPr="6771834E">
        <w:rPr>
          <w:rFonts w:ascii="Calibri" w:eastAsia="Calibri" w:hAnsi="Calibri" w:cs="Calibri"/>
          <w:lang w:val="pt-BR"/>
        </w:rPr>
        <w:t xml:space="preserve">, </w:t>
      </w:r>
      <w:proofErr w:type="spellStart"/>
      <w:r w:rsidR="09DCAA25" w:rsidRPr="6771834E">
        <w:rPr>
          <w:rFonts w:ascii="Calibri" w:eastAsia="Calibri" w:hAnsi="Calibri" w:cs="Calibri"/>
          <w:lang w:val="pt-BR"/>
        </w:rPr>
        <w:t>Value</w:t>
      </w:r>
      <w:proofErr w:type="spellEnd"/>
      <w:r w:rsidR="09DCAA25" w:rsidRPr="6771834E">
        <w:rPr>
          <w:rFonts w:ascii="Calibri" w:eastAsia="Calibri" w:hAnsi="Calibri" w:cs="Calibri"/>
          <w:lang w:val="pt-BR"/>
        </w:rPr>
        <w:t>);</w:t>
      </w:r>
    </w:p>
    <w:p w14:paraId="4EC0C423" w14:textId="7CE0F597" w:rsidR="546DC24D" w:rsidRDefault="546DC24D" w:rsidP="6771834E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lang w:val="pt-BR"/>
        </w:rPr>
      </w:pPr>
      <w:proofErr w:type="spellStart"/>
      <w:r w:rsidRPr="6771834E">
        <w:rPr>
          <w:rFonts w:ascii="Calibri" w:eastAsia="Calibri" w:hAnsi="Calibri" w:cs="Calibri"/>
          <w:lang w:val="pt-BR"/>
        </w:rPr>
        <w:t>hear</w:t>
      </w:r>
      <w:proofErr w:type="spellEnd"/>
      <w:r w:rsidRPr="6771834E">
        <w:rPr>
          <w:rFonts w:ascii="Calibri" w:eastAsia="Calibri" w:hAnsi="Calibri" w:cs="Calibri"/>
          <w:lang w:val="pt-BR"/>
        </w:rPr>
        <w:t xml:space="preserve"> = 0.4 - </w:t>
      </w:r>
      <w:r w:rsidR="6E3ED0D4" w:rsidRPr="6771834E">
        <w:rPr>
          <w:rFonts w:ascii="Calibri" w:eastAsia="Calibri" w:hAnsi="Calibri" w:cs="Calibri"/>
          <w:lang w:val="pt-BR"/>
        </w:rPr>
        <w:t>definido o grau de cisalhamento</w:t>
      </w:r>
      <w:r w:rsidR="0BB86DFF" w:rsidRPr="6771834E">
        <w:rPr>
          <w:rFonts w:ascii="Calibri" w:eastAsia="Calibri" w:hAnsi="Calibri" w:cs="Calibri"/>
          <w:lang w:val="pt-BR"/>
        </w:rPr>
        <w:t>;</w:t>
      </w:r>
    </w:p>
    <w:p w14:paraId="4F814123" w14:textId="78F63B49" w:rsidR="546DC24D" w:rsidRDefault="546DC24D" w:rsidP="6771834E">
      <w:pPr>
        <w:pStyle w:val="PargrafodaLista"/>
        <w:numPr>
          <w:ilvl w:val="0"/>
          <w:numId w:val="6"/>
        </w:numPr>
        <w:rPr>
          <w:lang w:val="pt-BR"/>
        </w:rPr>
      </w:pPr>
      <w:r w:rsidRPr="6771834E">
        <w:rPr>
          <w:rFonts w:ascii="Calibri" w:eastAsia="Calibri" w:hAnsi="Calibri" w:cs="Calibri"/>
          <w:lang w:val="pt-BR"/>
        </w:rPr>
        <w:t>perspective = 0.001 - definido o grau de transformação de perspectiva aplicada como parte do aumento de dados</w:t>
      </w:r>
      <w:r w:rsidR="1E961D1B" w:rsidRPr="6771834E">
        <w:rPr>
          <w:rFonts w:ascii="Calibri" w:eastAsia="Calibri" w:hAnsi="Calibri" w:cs="Calibri"/>
          <w:lang w:val="pt-BR"/>
        </w:rPr>
        <w:t>.</w:t>
      </w:r>
    </w:p>
    <w:p w14:paraId="2C0C778A" w14:textId="1CB9BD6C" w:rsidR="20DA3091" w:rsidRDefault="3C87B587" w:rsidP="3AF26ECD">
      <w:pPr>
        <w:rPr>
          <w:lang w:val="pt-BR"/>
        </w:rPr>
      </w:pPr>
      <w:r w:rsidRPr="3AF26ECD">
        <w:rPr>
          <w:lang w:val="pt-BR"/>
        </w:rPr>
        <w:t xml:space="preserve">O sistema rodou em um </w:t>
      </w:r>
      <w:r w:rsidR="77902BA5" w:rsidRPr="3AF26ECD">
        <w:rPr>
          <w:lang w:val="pt-BR"/>
        </w:rPr>
        <w:t>ambiente que possui 16GB de RAM</w:t>
      </w:r>
      <w:r w:rsidR="19F0AC1E" w:rsidRPr="3AF26ECD">
        <w:rPr>
          <w:lang w:val="pt-BR"/>
        </w:rPr>
        <w:t xml:space="preserve"> DDR5</w:t>
      </w:r>
      <w:r w:rsidR="77902BA5" w:rsidRPr="3AF26ECD">
        <w:rPr>
          <w:lang w:val="pt-BR"/>
        </w:rPr>
        <w:t xml:space="preserve">, uma GPU </w:t>
      </w:r>
      <w:proofErr w:type="spellStart"/>
      <w:r w:rsidR="0BD33E1E" w:rsidRPr="3AF26ECD">
        <w:rPr>
          <w:lang w:val="pt-BR"/>
        </w:rPr>
        <w:t>n</w:t>
      </w:r>
      <w:r w:rsidR="3F24C243" w:rsidRPr="3AF26ECD">
        <w:rPr>
          <w:lang w:val="pt-BR"/>
        </w:rPr>
        <w:t>v</w:t>
      </w:r>
      <w:r w:rsidR="77902BA5" w:rsidRPr="3AF26ECD">
        <w:rPr>
          <w:lang w:val="pt-BR"/>
        </w:rPr>
        <w:t>id</w:t>
      </w:r>
      <w:r w:rsidR="33FB84CC" w:rsidRPr="3AF26ECD">
        <w:rPr>
          <w:lang w:val="pt-BR"/>
        </w:rPr>
        <w:t>i</w:t>
      </w:r>
      <w:r w:rsidR="77902BA5" w:rsidRPr="3AF26ECD">
        <w:rPr>
          <w:lang w:val="pt-BR"/>
        </w:rPr>
        <w:t>a</w:t>
      </w:r>
      <w:proofErr w:type="spellEnd"/>
      <w:r w:rsidR="77902BA5" w:rsidRPr="3AF26ECD">
        <w:rPr>
          <w:lang w:val="pt-BR"/>
        </w:rPr>
        <w:t xml:space="preserve"> RTX 3060 de 12</w:t>
      </w:r>
      <w:r w:rsidR="38865377" w:rsidRPr="3AF26ECD">
        <w:rPr>
          <w:lang w:val="pt-BR"/>
        </w:rPr>
        <w:t>G</w:t>
      </w:r>
      <w:r w:rsidR="77902BA5" w:rsidRPr="3AF26ECD">
        <w:rPr>
          <w:lang w:val="pt-BR"/>
        </w:rPr>
        <w:t xml:space="preserve">B, processador </w:t>
      </w:r>
      <w:proofErr w:type="spellStart"/>
      <w:r w:rsidR="77902BA5" w:rsidRPr="3AF26ECD">
        <w:rPr>
          <w:lang w:val="pt-BR"/>
        </w:rPr>
        <w:t>Ryzen</w:t>
      </w:r>
      <w:proofErr w:type="spellEnd"/>
      <w:r w:rsidR="77902BA5" w:rsidRPr="3AF26ECD">
        <w:rPr>
          <w:lang w:val="pt-BR"/>
        </w:rPr>
        <w:t xml:space="preserve"> 5 </w:t>
      </w:r>
      <w:r w:rsidR="550FA202" w:rsidRPr="3AF26ECD">
        <w:rPr>
          <w:lang w:val="pt-BR"/>
        </w:rPr>
        <w:t>7</w:t>
      </w:r>
      <w:r w:rsidR="77902BA5" w:rsidRPr="3AF26ECD">
        <w:rPr>
          <w:lang w:val="pt-BR"/>
        </w:rPr>
        <w:t>600</w:t>
      </w:r>
      <w:r w:rsidR="339BBF92" w:rsidRPr="3AF26ECD">
        <w:rPr>
          <w:lang w:val="pt-BR"/>
        </w:rPr>
        <w:t>X</w:t>
      </w:r>
      <w:r w:rsidR="2BA23642" w:rsidRPr="3AF26ECD">
        <w:rPr>
          <w:lang w:val="pt-BR"/>
        </w:rPr>
        <w:t xml:space="preserve">, </w:t>
      </w:r>
      <w:r w:rsidR="693443C7" w:rsidRPr="3AF26ECD">
        <w:rPr>
          <w:lang w:val="pt-BR"/>
        </w:rPr>
        <w:t>ap</w:t>
      </w:r>
      <w:r w:rsidR="3B0C01DE" w:rsidRPr="3AF26ECD">
        <w:rPr>
          <w:lang w:val="pt-BR"/>
        </w:rPr>
        <w:t>ó</w:t>
      </w:r>
      <w:r w:rsidR="693443C7" w:rsidRPr="3AF26ECD">
        <w:rPr>
          <w:lang w:val="pt-BR"/>
        </w:rPr>
        <w:t xml:space="preserve">s pequenos treinamentos observamos que o </w:t>
      </w:r>
      <w:proofErr w:type="spellStart"/>
      <w:r w:rsidR="693443C7" w:rsidRPr="3AF26ECD">
        <w:rPr>
          <w:lang w:val="pt-BR"/>
        </w:rPr>
        <w:t>batch_size</w:t>
      </w:r>
      <w:proofErr w:type="spellEnd"/>
      <w:r w:rsidR="693443C7" w:rsidRPr="3AF26ECD">
        <w:rPr>
          <w:lang w:val="pt-BR"/>
        </w:rPr>
        <w:t xml:space="preserve"> </w:t>
      </w:r>
      <w:r w:rsidR="605F2286" w:rsidRPr="3AF26ECD">
        <w:rPr>
          <w:lang w:val="pt-BR"/>
        </w:rPr>
        <w:t>confortável</w:t>
      </w:r>
      <w:r w:rsidR="693443C7" w:rsidRPr="3AF26ECD">
        <w:rPr>
          <w:lang w:val="pt-BR"/>
        </w:rPr>
        <w:t xml:space="preserve"> por questões de mem</w:t>
      </w:r>
      <w:r w:rsidR="29EF18B8" w:rsidRPr="3AF26ECD">
        <w:rPr>
          <w:lang w:val="pt-BR"/>
        </w:rPr>
        <w:t>ó</w:t>
      </w:r>
      <w:r w:rsidR="693443C7" w:rsidRPr="3AF26ECD">
        <w:rPr>
          <w:lang w:val="pt-BR"/>
        </w:rPr>
        <w:t xml:space="preserve">ria RAM e </w:t>
      </w:r>
      <w:r w:rsidR="7410E1AA" w:rsidRPr="3AF26ECD">
        <w:rPr>
          <w:lang w:val="pt-BR"/>
        </w:rPr>
        <w:t xml:space="preserve">memória </w:t>
      </w:r>
      <w:r w:rsidR="693443C7" w:rsidRPr="3AF26ECD">
        <w:rPr>
          <w:lang w:val="pt-BR"/>
        </w:rPr>
        <w:t xml:space="preserve">da GPU, configuramos o </w:t>
      </w:r>
      <w:proofErr w:type="spellStart"/>
      <w:r w:rsidR="693443C7" w:rsidRPr="3AF26ECD">
        <w:rPr>
          <w:lang w:val="pt-BR"/>
        </w:rPr>
        <w:t>batch_size</w:t>
      </w:r>
      <w:proofErr w:type="spellEnd"/>
      <w:r w:rsidR="693443C7" w:rsidRPr="3AF26ECD">
        <w:rPr>
          <w:lang w:val="pt-BR"/>
        </w:rPr>
        <w:t xml:space="preserve"> para 2</w:t>
      </w:r>
      <w:r w:rsidR="2EA4B5C5" w:rsidRPr="3AF26ECD">
        <w:rPr>
          <w:lang w:val="pt-BR"/>
        </w:rPr>
        <w:t>60</w:t>
      </w:r>
      <w:r w:rsidR="39BD5D6C" w:rsidRPr="3AF26ECD">
        <w:rPr>
          <w:lang w:val="pt-BR"/>
        </w:rPr>
        <w:t>, executando a etapa ent</w:t>
      </w:r>
      <w:r w:rsidR="61DCA81A" w:rsidRPr="3AF26ECD">
        <w:rPr>
          <w:lang w:val="pt-BR"/>
        </w:rPr>
        <w:t>ã</w:t>
      </w:r>
      <w:r w:rsidR="39BD5D6C" w:rsidRPr="3AF26ECD">
        <w:rPr>
          <w:lang w:val="pt-BR"/>
        </w:rPr>
        <w:t xml:space="preserve">o de treinamento por </w:t>
      </w:r>
      <w:r w:rsidR="4975A65D" w:rsidRPr="3AF26ECD">
        <w:rPr>
          <w:lang w:val="pt-BR"/>
        </w:rPr>
        <w:t>11:30</w:t>
      </w:r>
      <w:r w:rsidR="2BA23642" w:rsidRPr="3AF26ECD">
        <w:rPr>
          <w:lang w:val="pt-BR"/>
        </w:rPr>
        <w:t xml:space="preserve"> horas</w:t>
      </w:r>
      <w:r w:rsidR="4B7C51C0" w:rsidRPr="3AF26ECD">
        <w:rPr>
          <w:lang w:val="pt-BR"/>
        </w:rPr>
        <w:t>.</w:t>
      </w:r>
    </w:p>
    <w:p w14:paraId="64524296" w14:textId="5ABF322E" w:rsidR="60546E84" w:rsidRDefault="60546E84" w:rsidP="60546E84"/>
    <w:p w14:paraId="78E064F8" w14:textId="4708B362" w:rsidR="60546E84" w:rsidRDefault="60546E84" w:rsidP="60546E84"/>
    <w:p w14:paraId="71862F76" w14:textId="7AB05712" w:rsidR="60546E84" w:rsidRDefault="60546E84" w:rsidP="60546E84"/>
    <w:p w14:paraId="2766F5CE" w14:textId="6338636B" w:rsidR="60546E84" w:rsidRDefault="60546E84" w:rsidP="60546E84"/>
    <w:p w14:paraId="7FE2E28B" w14:textId="475EE03D" w:rsidR="00517051" w:rsidRDefault="3588C9FE" w:rsidP="6771834E">
      <w:pPr>
        <w:rPr>
          <w:lang w:val="pt-BR"/>
        </w:rPr>
      </w:pPr>
      <w:r w:rsidRPr="3AF26ECD">
        <w:rPr>
          <w:lang w:val="pt-BR"/>
        </w:rPr>
        <w:t xml:space="preserve">Abaixo um gráfico que representa a </w:t>
      </w:r>
      <w:proofErr w:type="spellStart"/>
      <w:r w:rsidRPr="3AF26ECD">
        <w:rPr>
          <w:lang w:val="pt-BR"/>
        </w:rPr>
        <w:t>matrix</w:t>
      </w:r>
      <w:proofErr w:type="spellEnd"/>
      <w:r w:rsidRPr="3AF26ECD">
        <w:rPr>
          <w:lang w:val="pt-BR"/>
        </w:rPr>
        <w:t xml:space="preserve"> de confusão </w:t>
      </w:r>
      <w:r w:rsidR="2AE119C9" w:rsidRPr="3AF26ECD">
        <w:rPr>
          <w:lang w:val="pt-BR"/>
        </w:rPr>
        <w:t>do modelo final</w:t>
      </w:r>
      <w:r w:rsidR="5A40CB25">
        <w:rPr>
          <w:noProof/>
        </w:rPr>
        <w:drawing>
          <wp:inline distT="0" distB="0" distL="0" distR="0" wp14:anchorId="58E18D01" wp14:editId="336E757E">
            <wp:extent cx="5816071" cy="4668520"/>
            <wp:effectExtent l="0" t="0" r="0" b="0"/>
            <wp:docPr id="95020483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8763" r="7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71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2C780" w14:textId="745E0772" w:rsidR="00517051" w:rsidRDefault="00517051" w:rsidP="00362949">
      <w:pPr>
        <w:rPr>
          <w:lang w:val="pt-BR"/>
        </w:rPr>
      </w:pPr>
    </w:p>
    <w:p w14:paraId="7EC8F9F5" w14:textId="0E3C4FCA" w:rsidR="3A823B0A" w:rsidRDefault="3A823B0A" w:rsidP="3A823B0A">
      <w:pPr>
        <w:rPr>
          <w:lang w:val="pt-BR"/>
        </w:rPr>
      </w:pPr>
    </w:p>
    <w:p w14:paraId="0FB59E9E" w14:textId="6099AACA" w:rsidR="3A823B0A" w:rsidRDefault="3A823B0A" w:rsidP="3A823B0A">
      <w:pPr>
        <w:rPr>
          <w:lang w:val="pt-BR"/>
        </w:rPr>
      </w:pPr>
    </w:p>
    <w:p w14:paraId="03D4E79D" w14:textId="2B02E93F" w:rsidR="3A823B0A" w:rsidRDefault="3A823B0A" w:rsidP="3A823B0A">
      <w:pPr>
        <w:rPr>
          <w:lang w:val="pt-BR"/>
        </w:rPr>
      </w:pPr>
    </w:p>
    <w:p w14:paraId="7E7CEB3D" w14:textId="4F0B4DE5" w:rsidR="3A823B0A" w:rsidRDefault="3A823B0A" w:rsidP="3A823B0A">
      <w:pPr>
        <w:rPr>
          <w:lang w:val="pt-BR"/>
        </w:rPr>
      </w:pPr>
    </w:p>
    <w:p w14:paraId="283BE7E2" w14:textId="1ECEDFDC" w:rsidR="60546E84" w:rsidRDefault="60546E84" w:rsidP="60546E84">
      <w:pPr>
        <w:rPr>
          <w:lang w:val="pt-BR"/>
        </w:rPr>
      </w:pPr>
    </w:p>
    <w:p w14:paraId="05856C28" w14:textId="3ADD73DC" w:rsidR="60546E84" w:rsidRDefault="60546E84" w:rsidP="60546E84">
      <w:pPr>
        <w:rPr>
          <w:lang w:val="pt-BR"/>
        </w:rPr>
      </w:pPr>
    </w:p>
    <w:p w14:paraId="22D0BC39" w14:textId="33663333" w:rsidR="60546E84" w:rsidRDefault="60546E84" w:rsidP="60546E84">
      <w:pPr>
        <w:rPr>
          <w:lang w:val="pt-BR"/>
        </w:rPr>
      </w:pPr>
    </w:p>
    <w:p w14:paraId="1DC42B33" w14:textId="4A12CC8B" w:rsidR="60546E84" w:rsidRDefault="60546E84" w:rsidP="60546E84">
      <w:pPr>
        <w:rPr>
          <w:lang w:val="pt-BR"/>
        </w:rPr>
      </w:pPr>
    </w:p>
    <w:p w14:paraId="60A9DB33" w14:textId="6ECD418A" w:rsidR="60546E84" w:rsidRDefault="60546E84" w:rsidP="60546E84">
      <w:pPr>
        <w:rPr>
          <w:lang w:val="pt-BR"/>
        </w:rPr>
      </w:pPr>
    </w:p>
    <w:p w14:paraId="56EAF2F8" w14:textId="32AFDFF9" w:rsidR="00CB1351" w:rsidRDefault="00CB1351" w:rsidP="00CB1351">
      <w:pPr>
        <w:pStyle w:val="Ttulo2"/>
        <w:numPr>
          <w:ilvl w:val="0"/>
          <w:numId w:val="39"/>
        </w:numPr>
        <w:rPr>
          <w:lang w:val="pt-BR"/>
        </w:rPr>
      </w:pPr>
      <w:r w:rsidRPr="60546E84">
        <w:rPr>
          <w:lang w:val="pt-BR"/>
        </w:rPr>
        <w:lastRenderedPageBreak/>
        <w:t>Validação e discussão sobre resultados</w:t>
      </w:r>
    </w:p>
    <w:p w14:paraId="3B83BD4E" w14:textId="3E476D8F" w:rsidR="6771834E" w:rsidRDefault="6771834E" w:rsidP="3A823B0A"/>
    <w:p w14:paraId="4E342A28" w14:textId="04218BFB" w:rsidR="009B7835" w:rsidRPr="00EA0464" w:rsidRDefault="21DC6D29" w:rsidP="3A823B0A">
      <w:r>
        <w:t xml:space="preserve">Aqui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que </w:t>
      </w:r>
      <w:proofErr w:type="spellStart"/>
      <w:r w:rsidR="562B6FA1">
        <w:t>mostram</w:t>
      </w:r>
      <w:proofErr w:type="spellEnd"/>
      <w:r w:rsidR="562B6FA1">
        <w:t xml:space="preserve"> </w:t>
      </w:r>
      <w:proofErr w:type="spellStart"/>
      <w:r w:rsidR="0E694899">
        <w:t>os</w:t>
      </w:r>
      <w:proofErr w:type="spellEnd"/>
      <w:r w:rsidR="0E694899">
        <w:t xml:space="preserve"> </w:t>
      </w:r>
      <w:proofErr w:type="spellStart"/>
      <w:r w:rsidR="0E694899">
        <w:t>seguintes</w:t>
      </w:r>
      <w:proofErr w:type="spellEnd"/>
      <w:r w:rsidR="0E694899">
        <w:t xml:space="preserve"> </w:t>
      </w:r>
      <w:proofErr w:type="spellStart"/>
      <w:r w:rsidR="3F40D398">
        <w:t>resultados</w:t>
      </w:r>
      <w:proofErr w:type="spellEnd"/>
      <w:r w:rsidR="0E694899">
        <w:t>:</w:t>
      </w:r>
      <w:r w:rsidR="0040138C">
        <w:rPr>
          <w:noProof/>
        </w:rPr>
        <w:drawing>
          <wp:anchor distT="0" distB="0" distL="114300" distR="114300" simplePos="0" relativeHeight="251658241" behindDoc="1" locked="0" layoutInCell="1" allowOverlap="1" wp14:anchorId="71A8A6A7" wp14:editId="002BBF29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943600" cy="2971800"/>
            <wp:effectExtent l="0" t="0" r="0" b="0"/>
            <wp:wrapTopAndBottom/>
            <wp:docPr id="783182683" name="Imagem 2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2683" name="Imagem 2" descr="Gráfic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7C6F1" w14:textId="77777777" w:rsidR="00EA0464" w:rsidRDefault="00EA0464" w:rsidP="3A823B0A">
      <w:pPr>
        <w:rPr>
          <w:lang w:val="pt-BR"/>
        </w:rPr>
      </w:pPr>
    </w:p>
    <w:p w14:paraId="1FE64139" w14:textId="1603C70C" w:rsidR="00356120" w:rsidRPr="0040138C" w:rsidRDefault="106CAB36" w:rsidP="3A823B0A">
      <w:pPr>
        <w:rPr>
          <w:lang w:val="pt-BR"/>
        </w:rPr>
      </w:pPr>
      <w:r w:rsidRPr="3AF26ECD">
        <w:rPr>
          <w:lang w:val="pt-BR"/>
        </w:rPr>
        <w:t>Abaixo temos a descrição dos valores:</w:t>
      </w:r>
    </w:p>
    <w:p w14:paraId="265C3210" w14:textId="5918E499" w:rsidR="00356120" w:rsidRPr="0040138C" w:rsidRDefault="106CAB36" w:rsidP="3AF26ECD">
      <w:pPr>
        <w:rPr>
          <w:b/>
          <w:bCs/>
          <w:u w:val="single"/>
          <w:lang w:val="pt-BR"/>
        </w:rPr>
      </w:pPr>
      <w:r w:rsidRPr="3AF26ECD">
        <w:rPr>
          <w:b/>
          <w:bCs/>
          <w:u w:val="single"/>
          <w:lang w:val="pt-BR"/>
        </w:rPr>
        <w:t>No treinamento (</w:t>
      </w:r>
      <w:proofErr w:type="spellStart"/>
      <w:r w:rsidRPr="3AF26ECD">
        <w:rPr>
          <w:b/>
          <w:bCs/>
          <w:u w:val="single"/>
          <w:lang w:val="pt-BR"/>
        </w:rPr>
        <w:t>train</w:t>
      </w:r>
      <w:proofErr w:type="spellEnd"/>
      <w:r w:rsidRPr="3AF26ECD">
        <w:rPr>
          <w:b/>
          <w:bCs/>
          <w:u w:val="single"/>
          <w:lang w:val="pt-BR"/>
        </w:rPr>
        <w:t>/):</w:t>
      </w:r>
    </w:p>
    <w:p w14:paraId="41A5894F" w14:textId="5AAF1D13" w:rsidR="00356120" w:rsidRPr="0040138C" w:rsidRDefault="106CAB36" w:rsidP="3AF26EC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3AF26ECD">
        <w:rPr>
          <w:lang w:val="pt-BR"/>
        </w:rPr>
        <w:t>train</w:t>
      </w:r>
      <w:proofErr w:type="spellEnd"/>
      <w:r w:rsidRPr="3AF26ECD">
        <w:rPr>
          <w:lang w:val="pt-BR"/>
        </w:rPr>
        <w:t>/</w:t>
      </w:r>
      <w:proofErr w:type="spellStart"/>
      <w:r w:rsidRPr="3AF26ECD">
        <w:rPr>
          <w:lang w:val="pt-BR"/>
        </w:rPr>
        <w:t>box_loss</w:t>
      </w:r>
      <w:proofErr w:type="spellEnd"/>
      <w:r w:rsidRPr="3AF26ECD">
        <w:rPr>
          <w:lang w:val="pt-BR"/>
        </w:rPr>
        <w:t xml:space="preserve"> = </w:t>
      </w:r>
      <w:r w:rsidR="7A890AB5" w:rsidRPr="3AF26ECD">
        <w:rPr>
          <w:lang w:val="pt-BR"/>
        </w:rPr>
        <w:t>referência</w:t>
      </w:r>
      <w:r w:rsidRPr="3AF26ECD">
        <w:rPr>
          <w:lang w:val="pt-BR"/>
        </w:rPr>
        <w:t xml:space="preserve"> de perda associada a precisão das caixas delimitadoras </w:t>
      </w:r>
      <w:proofErr w:type="gramStart"/>
      <w:r w:rsidRPr="3AF26ECD">
        <w:rPr>
          <w:lang w:val="pt-BR"/>
        </w:rPr>
        <w:t xml:space="preserve">( </w:t>
      </w:r>
      <w:proofErr w:type="spellStart"/>
      <w:r w:rsidRPr="3AF26ECD">
        <w:rPr>
          <w:lang w:val="pt-BR"/>
        </w:rPr>
        <w:t>bouding</w:t>
      </w:r>
      <w:proofErr w:type="spellEnd"/>
      <w:proofErr w:type="gramEnd"/>
      <w:r w:rsidRPr="3AF26ECD">
        <w:rPr>
          <w:lang w:val="pt-BR"/>
        </w:rPr>
        <w:t xml:space="preserve"> boxes) previstas pelo modelo. É uma medida de quão bem o modelo está ajustando as caixas</w:t>
      </w:r>
    </w:p>
    <w:p w14:paraId="357E2CEE" w14:textId="133D7579" w:rsidR="00356120" w:rsidRPr="0040138C" w:rsidRDefault="106CAB36" w:rsidP="3AF26ECD">
      <w:pPr>
        <w:pStyle w:val="PargrafodaLista"/>
        <w:rPr>
          <w:lang w:val="pt-BR"/>
        </w:rPr>
      </w:pPr>
      <w:r w:rsidRPr="3AF26ECD">
        <w:rPr>
          <w:lang w:val="pt-BR"/>
        </w:rPr>
        <w:t xml:space="preserve"> delimitadoras aos objetos no treinamento.</w:t>
      </w:r>
    </w:p>
    <w:p w14:paraId="0EB43960" w14:textId="565AB6C1" w:rsidR="00356120" w:rsidRPr="0040138C" w:rsidRDefault="00356120" w:rsidP="3AF26ECD">
      <w:pPr>
        <w:pStyle w:val="PargrafodaLista"/>
        <w:rPr>
          <w:lang w:val="pt-BR"/>
        </w:rPr>
      </w:pPr>
    </w:p>
    <w:p w14:paraId="288F8535" w14:textId="322F8C27" w:rsidR="00356120" w:rsidRPr="0040138C" w:rsidRDefault="106CAB36" w:rsidP="3AF26EC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3AF26ECD">
        <w:rPr>
          <w:lang w:val="pt-BR"/>
        </w:rPr>
        <w:t>Train</w:t>
      </w:r>
      <w:proofErr w:type="spellEnd"/>
      <w:r w:rsidRPr="3AF26ECD">
        <w:rPr>
          <w:lang w:val="pt-BR"/>
        </w:rPr>
        <w:t>/</w:t>
      </w:r>
      <w:proofErr w:type="spellStart"/>
      <w:r w:rsidRPr="3AF26ECD">
        <w:rPr>
          <w:lang w:val="pt-BR"/>
        </w:rPr>
        <w:t>cls_loss</w:t>
      </w:r>
      <w:proofErr w:type="spellEnd"/>
      <w:r w:rsidRPr="3AF26ECD">
        <w:rPr>
          <w:lang w:val="pt-BR"/>
        </w:rPr>
        <w:t xml:space="preserve"> = referência à perda de classificação. É a medida de quão bem o modelo está classificando os objetos nas suas respectivas categorias durante o treinamento.</w:t>
      </w:r>
    </w:p>
    <w:p w14:paraId="4122DAD3" w14:textId="483702AD" w:rsidR="00356120" w:rsidRPr="0040138C" w:rsidRDefault="00356120" w:rsidP="3AF26ECD">
      <w:pPr>
        <w:pStyle w:val="PargrafodaLista"/>
        <w:rPr>
          <w:lang w:val="pt-BR"/>
        </w:rPr>
      </w:pPr>
    </w:p>
    <w:p w14:paraId="6DECEFE5" w14:textId="7B83A93F" w:rsidR="00356120" w:rsidRPr="0040138C" w:rsidRDefault="106CAB36" w:rsidP="3AF26ECD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 w:rsidRPr="3AF26ECD">
        <w:rPr>
          <w:lang w:val="pt-BR"/>
        </w:rPr>
        <w:t>Train</w:t>
      </w:r>
      <w:proofErr w:type="spellEnd"/>
      <w:r w:rsidRPr="3AF26ECD">
        <w:rPr>
          <w:lang w:val="pt-BR"/>
        </w:rPr>
        <w:t>/</w:t>
      </w:r>
      <w:proofErr w:type="spellStart"/>
      <w:r w:rsidRPr="3AF26ECD">
        <w:rPr>
          <w:lang w:val="pt-BR"/>
        </w:rPr>
        <w:t>dfl_loss</w:t>
      </w:r>
      <w:proofErr w:type="spellEnd"/>
      <w:r w:rsidRPr="3AF26ECD">
        <w:rPr>
          <w:lang w:val="pt-BR"/>
        </w:rPr>
        <w:t xml:space="preserve"> = é uma métrica específica usada em algumas versões do YOLO. É uma perda adicional que ajuda a melhorar a precisão das caixas delimitadoras, considerando a distribuição dos valores previstos.</w:t>
      </w:r>
    </w:p>
    <w:p w14:paraId="692B536B" w14:textId="75100825" w:rsidR="00356120" w:rsidRPr="0040138C" w:rsidRDefault="00356120" w:rsidP="3AF26ECD">
      <w:pPr>
        <w:pStyle w:val="PargrafodaLista"/>
        <w:rPr>
          <w:lang w:val="pt-BR"/>
        </w:rPr>
      </w:pPr>
    </w:p>
    <w:p w14:paraId="42FE4BB4" w14:textId="4398EDF2" w:rsidR="00356120" w:rsidRPr="0040138C" w:rsidRDefault="106CAB36" w:rsidP="3AF26ECD">
      <w:pPr>
        <w:rPr>
          <w:b/>
          <w:bCs/>
          <w:u w:val="single"/>
          <w:lang w:val="pt-BR"/>
        </w:rPr>
      </w:pPr>
      <w:r w:rsidRPr="3AF26ECD">
        <w:rPr>
          <w:b/>
          <w:bCs/>
          <w:u w:val="single"/>
          <w:lang w:val="pt-BR"/>
        </w:rPr>
        <w:t>No métricas (</w:t>
      </w:r>
      <w:proofErr w:type="spellStart"/>
      <w:r w:rsidRPr="3AF26ECD">
        <w:rPr>
          <w:b/>
          <w:bCs/>
          <w:u w:val="single"/>
          <w:lang w:val="pt-BR"/>
        </w:rPr>
        <w:t>metrics</w:t>
      </w:r>
      <w:proofErr w:type="spellEnd"/>
      <w:r w:rsidRPr="3AF26ECD">
        <w:rPr>
          <w:b/>
          <w:bCs/>
          <w:u w:val="single"/>
          <w:lang w:val="pt-BR"/>
        </w:rPr>
        <w:t>/):</w:t>
      </w:r>
    </w:p>
    <w:p w14:paraId="473C1F9F" w14:textId="4FF1F889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metrics</w:t>
      </w:r>
      <w:proofErr w:type="spellEnd"/>
      <w:r w:rsidRPr="3AF26ECD">
        <w:rPr>
          <w:rFonts w:ascii="Calibri" w:eastAsia="Calibri" w:hAnsi="Calibri" w:cs="Calibri"/>
          <w:lang w:val="pt-BR"/>
        </w:rPr>
        <w:t>/</w:t>
      </w:r>
      <w:proofErr w:type="spellStart"/>
      <w:r w:rsidRPr="3AF26ECD">
        <w:rPr>
          <w:rFonts w:ascii="Calibri" w:eastAsia="Calibri" w:hAnsi="Calibri" w:cs="Calibri"/>
          <w:lang w:val="pt-BR"/>
        </w:rPr>
        <w:t>precision</w:t>
      </w:r>
      <w:proofErr w:type="spellEnd"/>
      <w:proofErr w:type="gramEnd"/>
      <w:r w:rsidRPr="3AF26ECD">
        <w:rPr>
          <w:rFonts w:ascii="Calibri" w:eastAsia="Calibri" w:hAnsi="Calibri" w:cs="Calibri"/>
          <w:lang w:val="pt-BR"/>
        </w:rPr>
        <w:t>(B) = é a proporção de verdadeiros positivos em relação ao total de positivos previstos. Uma alta precisão indica poucas falsos positivos.</w:t>
      </w:r>
    </w:p>
    <w:p w14:paraId="1ED3B5DD" w14:textId="57BCF27B" w:rsidR="00356120" w:rsidRPr="0040138C" w:rsidRDefault="00356120" w:rsidP="3AF26ECD">
      <w:pPr>
        <w:rPr>
          <w:rFonts w:ascii="Calibri" w:eastAsia="Calibri" w:hAnsi="Calibri" w:cs="Calibri"/>
          <w:lang w:val="pt-BR"/>
        </w:rPr>
      </w:pPr>
    </w:p>
    <w:p w14:paraId="019CFA20" w14:textId="5E772F79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rFonts w:ascii="Calibri" w:eastAsia="Calibri" w:hAnsi="Calibri" w:cs="Calibri"/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metrics</w:t>
      </w:r>
      <w:proofErr w:type="spellEnd"/>
      <w:r w:rsidRPr="3AF26ECD">
        <w:rPr>
          <w:rFonts w:ascii="Calibri" w:eastAsia="Calibri" w:hAnsi="Calibri" w:cs="Calibri"/>
          <w:lang w:val="pt-BR"/>
        </w:rPr>
        <w:t>/recall</w:t>
      </w:r>
      <w:proofErr w:type="gramEnd"/>
      <w:r w:rsidRPr="3AF26ECD">
        <w:rPr>
          <w:rFonts w:ascii="Calibri" w:eastAsia="Calibri" w:hAnsi="Calibri" w:cs="Calibri"/>
          <w:lang w:val="pt-BR"/>
        </w:rPr>
        <w:t>(B) = é a proporção de verdadeiros positivos em relação ao total de positivos reais (objetos presentes nas imagens). Um alto recall indica poucas falsos negativos.</w:t>
      </w:r>
    </w:p>
    <w:p w14:paraId="3C01690C" w14:textId="1A4C0D0A" w:rsidR="00356120" w:rsidRPr="0040138C" w:rsidRDefault="00356120" w:rsidP="3AF26ECD">
      <w:pPr>
        <w:rPr>
          <w:lang w:val="pt-BR"/>
        </w:rPr>
      </w:pPr>
    </w:p>
    <w:p w14:paraId="1B24232B" w14:textId="7184D6AD" w:rsidR="00356120" w:rsidRPr="0040138C" w:rsidRDefault="106CAB36" w:rsidP="3AF26ECD">
      <w:pPr>
        <w:rPr>
          <w:b/>
          <w:bCs/>
          <w:u w:val="single"/>
          <w:lang w:val="pt-BR"/>
        </w:rPr>
      </w:pPr>
      <w:r w:rsidRPr="3AF26ECD">
        <w:rPr>
          <w:b/>
          <w:bCs/>
          <w:u w:val="single"/>
          <w:lang w:val="pt-BR"/>
        </w:rPr>
        <w:t>Durante a validação (</w:t>
      </w:r>
      <w:proofErr w:type="spellStart"/>
      <w:r w:rsidRPr="3AF26ECD">
        <w:rPr>
          <w:b/>
          <w:bCs/>
          <w:u w:val="single"/>
          <w:lang w:val="pt-BR"/>
        </w:rPr>
        <w:t>val</w:t>
      </w:r>
      <w:proofErr w:type="spellEnd"/>
      <w:r w:rsidRPr="3AF26ECD">
        <w:rPr>
          <w:b/>
          <w:bCs/>
          <w:u w:val="single"/>
          <w:lang w:val="pt-BR"/>
        </w:rPr>
        <w:t>/):</w:t>
      </w:r>
    </w:p>
    <w:p w14:paraId="24361C59" w14:textId="47B5B63C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val</w:t>
      </w:r>
      <w:proofErr w:type="spellEnd"/>
      <w:r w:rsidRPr="3AF26ECD">
        <w:rPr>
          <w:rFonts w:ascii="Calibri" w:eastAsia="Calibri" w:hAnsi="Calibri" w:cs="Calibri"/>
          <w:lang w:val="pt-BR"/>
        </w:rPr>
        <w:t>/</w:t>
      </w:r>
      <w:proofErr w:type="spellStart"/>
      <w:r w:rsidRPr="3AF26ECD">
        <w:rPr>
          <w:rFonts w:ascii="Calibri" w:eastAsia="Calibri" w:hAnsi="Calibri" w:cs="Calibri"/>
          <w:lang w:val="pt-BR"/>
        </w:rPr>
        <w:t>box</w:t>
      </w:r>
      <w:proofErr w:type="gramEnd"/>
      <w:r w:rsidRPr="3AF26ECD">
        <w:rPr>
          <w:rFonts w:ascii="Calibri" w:eastAsia="Calibri" w:hAnsi="Calibri" w:cs="Calibri"/>
          <w:lang w:val="pt-BR"/>
        </w:rPr>
        <w:t>_loss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= Semelhante ao </w:t>
      </w:r>
      <w:proofErr w:type="spellStart"/>
      <w:r w:rsidRPr="3AF26ECD">
        <w:rPr>
          <w:rFonts w:ascii="Consolas" w:eastAsia="Consolas" w:hAnsi="Consolas" w:cs="Consolas"/>
          <w:lang w:val="pt-BR"/>
        </w:rPr>
        <w:t>train</w:t>
      </w:r>
      <w:proofErr w:type="spellEnd"/>
      <w:r w:rsidRPr="3AF26ECD">
        <w:rPr>
          <w:rFonts w:ascii="Consolas" w:eastAsia="Consolas" w:hAnsi="Consolas" w:cs="Consolas"/>
          <w:lang w:val="pt-BR"/>
        </w:rPr>
        <w:t>/</w:t>
      </w:r>
      <w:proofErr w:type="spellStart"/>
      <w:r w:rsidRPr="3AF26ECD">
        <w:rPr>
          <w:rFonts w:ascii="Consolas" w:eastAsia="Consolas" w:hAnsi="Consolas" w:cs="Consolas"/>
          <w:lang w:val="pt-BR"/>
        </w:rPr>
        <w:t>box_loss</w:t>
      </w:r>
      <w:proofErr w:type="spellEnd"/>
      <w:r w:rsidRPr="3AF26ECD">
        <w:rPr>
          <w:rFonts w:ascii="Calibri" w:eastAsia="Calibri" w:hAnsi="Calibri" w:cs="Calibri"/>
          <w:lang w:val="pt-BR"/>
        </w:rPr>
        <w:t>, mas avaliado nos dados de validação. Mede a precisão das caixas delimitadoras previstas pelo modelo durante a validação.</w:t>
      </w:r>
    </w:p>
    <w:p w14:paraId="38D97064" w14:textId="5A6195B2" w:rsidR="00356120" w:rsidRPr="0040138C" w:rsidRDefault="00356120" w:rsidP="3AF26ECD">
      <w:pPr>
        <w:rPr>
          <w:rFonts w:ascii="Calibri" w:eastAsia="Calibri" w:hAnsi="Calibri" w:cs="Calibri"/>
          <w:lang w:val="pt-BR"/>
        </w:rPr>
      </w:pPr>
    </w:p>
    <w:p w14:paraId="078B9892" w14:textId="3DA60BBE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rFonts w:ascii="Calibri" w:eastAsia="Calibri" w:hAnsi="Calibri" w:cs="Calibri"/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val</w:t>
      </w:r>
      <w:proofErr w:type="spellEnd"/>
      <w:r w:rsidRPr="3AF26ECD">
        <w:rPr>
          <w:rFonts w:ascii="Calibri" w:eastAsia="Calibri" w:hAnsi="Calibri" w:cs="Calibri"/>
          <w:lang w:val="pt-BR"/>
        </w:rPr>
        <w:t>/</w:t>
      </w:r>
      <w:proofErr w:type="spellStart"/>
      <w:r w:rsidRPr="3AF26ECD">
        <w:rPr>
          <w:rFonts w:ascii="Calibri" w:eastAsia="Calibri" w:hAnsi="Calibri" w:cs="Calibri"/>
          <w:lang w:val="pt-BR"/>
        </w:rPr>
        <w:t>cls</w:t>
      </w:r>
      <w:proofErr w:type="gramEnd"/>
      <w:r w:rsidRPr="3AF26ECD">
        <w:rPr>
          <w:rFonts w:ascii="Calibri" w:eastAsia="Calibri" w:hAnsi="Calibri" w:cs="Calibri"/>
          <w:lang w:val="pt-BR"/>
        </w:rPr>
        <w:t>_loss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= Semelhante ao </w:t>
      </w:r>
      <w:proofErr w:type="spellStart"/>
      <w:r w:rsidRPr="3AF26ECD">
        <w:rPr>
          <w:rFonts w:ascii="Consolas" w:eastAsia="Consolas" w:hAnsi="Consolas" w:cs="Consolas"/>
          <w:lang w:val="pt-BR"/>
        </w:rPr>
        <w:t>train</w:t>
      </w:r>
      <w:proofErr w:type="spellEnd"/>
      <w:r w:rsidRPr="3AF26ECD">
        <w:rPr>
          <w:rFonts w:ascii="Consolas" w:eastAsia="Consolas" w:hAnsi="Consolas" w:cs="Consolas"/>
          <w:lang w:val="pt-BR"/>
        </w:rPr>
        <w:t>/</w:t>
      </w:r>
      <w:proofErr w:type="spellStart"/>
      <w:r w:rsidRPr="3AF26ECD">
        <w:rPr>
          <w:rFonts w:ascii="Consolas" w:eastAsia="Consolas" w:hAnsi="Consolas" w:cs="Consolas"/>
          <w:lang w:val="pt-BR"/>
        </w:rPr>
        <w:t>cls_loss</w:t>
      </w:r>
      <w:proofErr w:type="spellEnd"/>
      <w:r w:rsidRPr="3AF26ECD">
        <w:rPr>
          <w:rFonts w:ascii="Calibri" w:eastAsia="Calibri" w:hAnsi="Calibri" w:cs="Calibri"/>
          <w:lang w:val="pt-BR"/>
        </w:rPr>
        <w:t>, mas avaliado nos dados de validação. Mede a precisão da classificação do modelo durante a validação.</w:t>
      </w:r>
    </w:p>
    <w:p w14:paraId="24566B33" w14:textId="5D8280CC" w:rsidR="00356120" w:rsidRPr="0040138C" w:rsidRDefault="00356120" w:rsidP="3AF26ECD">
      <w:pPr>
        <w:rPr>
          <w:rFonts w:ascii="Calibri" w:eastAsia="Calibri" w:hAnsi="Calibri" w:cs="Calibri"/>
          <w:lang w:val="pt-BR"/>
        </w:rPr>
      </w:pPr>
    </w:p>
    <w:p w14:paraId="3F2F1F2E" w14:textId="15112074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rFonts w:ascii="Calibri" w:eastAsia="Calibri" w:hAnsi="Calibri" w:cs="Calibri"/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val</w:t>
      </w:r>
      <w:proofErr w:type="spellEnd"/>
      <w:r w:rsidRPr="3AF26ECD">
        <w:rPr>
          <w:rFonts w:ascii="Calibri" w:eastAsia="Calibri" w:hAnsi="Calibri" w:cs="Calibri"/>
          <w:lang w:val="pt-BR"/>
        </w:rPr>
        <w:t>/</w:t>
      </w:r>
      <w:proofErr w:type="spellStart"/>
      <w:r w:rsidRPr="3AF26ECD">
        <w:rPr>
          <w:rFonts w:ascii="Calibri" w:eastAsia="Calibri" w:hAnsi="Calibri" w:cs="Calibri"/>
          <w:lang w:val="pt-BR"/>
        </w:rPr>
        <w:t>dfl</w:t>
      </w:r>
      <w:proofErr w:type="gramEnd"/>
      <w:r w:rsidRPr="3AF26ECD">
        <w:rPr>
          <w:rFonts w:ascii="Calibri" w:eastAsia="Calibri" w:hAnsi="Calibri" w:cs="Calibri"/>
          <w:lang w:val="pt-BR"/>
        </w:rPr>
        <w:t>_loss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= Semelhante ao </w:t>
      </w:r>
      <w:proofErr w:type="spellStart"/>
      <w:r w:rsidRPr="3AF26ECD">
        <w:rPr>
          <w:rFonts w:ascii="Consolas" w:eastAsia="Consolas" w:hAnsi="Consolas" w:cs="Consolas"/>
          <w:lang w:val="pt-BR"/>
        </w:rPr>
        <w:t>train</w:t>
      </w:r>
      <w:proofErr w:type="spellEnd"/>
      <w:r w:rsidRPr="3AF26ECD">
        <w:rPr>
          <w:rFonts w:ascii="Consolas" w:eastAsia="Consolas" w:hAnsi="Consolas" w:cs="Consolas"/>
          <w:lang w:val="pt-BR"/>
        </w:rPr>
        <w:t>/</w:t>
      </w:r>
      <w:proofErr w:type="spellStart"/>
      <w:r w:rsidRPr="3AF26ECD">
        <w:rPr>
          <w:rFonts w:ascii="Consolas" w:eastAsia="Consolas" w:hAnsi="Consolas" w:cs="Consolas"/>
          <w:lang w:val="pt-BR"/>
        </w:rPr>
        <w:t>dfl_loss</w:t>
      </w:r>
      <w:proofErr w:type="spellEnd"/>
      <w:r w:rsidRPr="3AF26ECD">
        <w:rPr>
          <w:rFonts w:ascii="Calibri" w:eastAsia="Calibri" w:hAnsi="Calibri" w:cs="Calibri"/>
          <w:lang w:val="pt-BR"/>
        </w:rPr>
        <w:t>, mas avaliado nos dados de validação. É a perda de DFL durante a validação.</w:t>
      </w:r>
    </w:p>
    <w:p w14:paraId="56602685" w14:textId="4F0AC26E" w:rsidR="00356120" w:rsidRPr="0040138C" w:rsidRDefault="00356120" w:rsidP="3AF26ECD">
      <w:pPr>
        <w:rPr>
          <w:rFonts w:ascii="Calibri" w:eastAsia="Calibri" w:hAnsi="Calibri" w:cs="Calibri"/>
          <w:lang w:val="pt-BR"/>
        </w:rPr>
      </w:pPr>
    </w:p>
    <w:p w14:paraId="484D3E92" w14:textId="17D4D367" w:rsidR="00356120" w:rsidRPr="0040138C" w:rsidRDefault="106CAB36" w:rsidP="3AF26ECD">
      <w:pPr>
        <w:rPr>
          <w:rFonts w:ascii="Calibri" w:eastAsia="Calibri" w:hAnsi="Calibri" w:cs="Calibri"/>
          <w:b/>
          <w:bCs/>
          <w:u w:val="single"/>
          <w:lang w:val="pt-BR"/>
        </w:rPr>
      </w:pPr>
      <w:r w:rsidRPr="3AF26ECD">
        <w:rPr>
          <w:rFonts w:ascii="Calibri" w:eastAsia="Calibri" w:hAnsi="Calibri" w:cs="Calibri"/>
          <w:b/>
          <w:bCs/>
          <w:u w:val="single"/>
          <w:lang w:val="pt-BR"/>
        </w:rPr>
        <w:t>Nas métricas de validação (</w:t>
      </w:r>
      <w:proofErr w:type="spellStart"/>
      <w:r w:rsidRPr="3AF26ECD">
        <w:rPr>
          <w:rFonts w:ascii="Calibri" w:eastAsia="Calibri" w:hAnsi="Calibri" w:cs="Calibri"/>
          <w:b/>
          <w:bCs/>
          <w:u w:val="single"/>
          <w:lang w:val="pt-BR"/>
        </w:rPr>
        <w:t>metrics</w:t>
      </w:r>
      <w:proofErr w:type="spellEnd"/>
      <w:r w:rsidRPr="3AF26ECD">
        <w:rPr>
          <w:rFonts w:ascii="Calibri" w:eastAsia="Calibri" w:hAnsi="Calibri" w:cs="Calibri"/>
          <w:b/>
          <w:bCs/>
          <w:u w:val="single"/>
          <w:lang w:val="pt-BR"/>
        </w:rPr>
        <w:t>/):</w:t>
      </w:r>
    </w:p>
    <w:p w14:paraId="6A13AC3B" w14:textId="0B198635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rFonts w:ascii="Calibri" w:eastAsia="Calibri" w:hAnsi="Calibri" w:cs="Calibri"/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metrics</w:t>
      </w:r>
      <w:proofErr w:type="spellEnd"/>
      <w:r w:rsidRPr="3AF26ECD">
        <w:rPr>
          <w:rFonts w:ascii="Calibri" w:eastAsia="Calibri" w:hAnsi="Calibri" w:cs="Calibri"/>
          <w:lang w:val="pt-BR"/>
        </w:rPr>
        <w:t>/mAP50</w:t>
      </w:r>
      <w:proofErr w:type="gramEnd"/>
      <w:r w:rsidRPr="3AF26ECD">
        <w:rPr>
          <w:rFonts w:ascii="Calibri" w:eastAsia="Calibri" w:hAnsi="Calibri" w:cs="Calibri"/>
          <w:lang w:val="pt-BR"/>
        </w:rPr>
        <w:t>(B) = Média da precisão média (</w:t>
      </w:r>
      <w:proofErr w:type="spellStart"/>
      <w:r w:rsidRPr="3AF26ECD">
        <w:rPr>
          <w:rFonts w:ascii="Calibri" w:eastAsia="Calibri" w:hAnsi="Calibri" w:cs="Calibri"/>
          <w:lang w:val="pt-BR"/>
        </w:rPr>
        <w:t>mean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3AF26ECD">
        <w:rPr>
          <w:rFonts w:ascii="Calibri" w:eastAsia="Calibri" w:hAnsi="Calibri" w:cs="Calibri"/>
          <w:lang w:val="pt-BR"/>
        </w:rPr>
        <w:t>Average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3AF26ECD">
        <w:rPr>
          <w:rFonts w:ascii="Calibri" w:eastAsia="Calibri" w:hAnsi="Calibri" w:cs="Calibri"/>
          <w:lang w:val="pt-BR"/>
        </w:rPr>
        <w:t>Precision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) com um </w:t>
      </w:r>
      <w:proofErr w:type="spellStart"/>
      <w:r w:rsidRPr="3AF26ECD">
        <w:rPr>
          <w:rFonts w:ascii="Calibri" w:eastAsia="Calibri" w:hAnsi="Calibri" w:cs="Calibri"/>
          <w:lang w:val="pt-BR"/>
        </w:rPr>
        <w:t>threshold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de </w:t>
      </w:r>
      <w:proofErr w:type="spellStart"/>
      <w:r w:rsidRPr="3AF26ECD">
        <w:rPr>
          <w:rFonts w:ascii="Calibri" w:eastAsia="Calibri" w:hAnsi="Calibri" w:cs="Calibri"/>
          <w:lang w:val="pt-BR"/>
        </w:rPr>
        <w:t>IoU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(</w:t>
      </w:r>
      <w:proofErr w:type="spellStart"/>
      <w:r w:rsidRPr="3AF26ECD">
        <w:rPr>
          <w:rFonts w:ascii="Calibri" w:eastAsia="Calibri" w:hAnsi="Calibri" w:cs="Calibri"/>
          <w:lang w:val="pt-BR"/>
        </w:rPr>
        <w:t>Intersection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over Union) de 50%. Mede a precisão da detecção de objetos considerando um nível de sobreposição de 50%.</w:t>
      </w:r>
    </w:p>
    <w:p w14:paraId="44AFE740" w14:textId="7A5045F6" w:rsidR="00356120" w:rsidRPr="0040138C" w:rsidRDefault="106CAB36" w:rsidP="3AF26ECD">
      <w:pPr>
        <w:rPr>
          <w:rFonts w:ascii="Calibri" w:eastAsia="Calibri" w:hAnsi="Calibri" w:cs="Calibri"/>
          <w:lang w:val="pt-BR"/>
        </w:rPr>
      </w:pPr>
      <w:r w:rsidRPr="3AF26ECD">
        <w:rPr>
          <w:rFonts w:ascii="Calibri" w:eastAsia="Calibri" w:hAnsi="Calibri" w:cs="Calibri"/>
          <w:lang w:val="pt-BR"/>
        </w:rPr>
        <w:t xml:space="preserve">- </w:t>
      </w:r>
      <w:proofErr w:type="spellStart"/>
      <w:proofErr w:type="gramStart"/>
      <w:r w:rsidRPr="3AF26ECD">
        <w:rPr>
          <w:rFonts w:ascii="Calibri" w:eastAsia="Calibri" w:hAnsi="Calibri" w:cs="Calibri"/>
          <w:lang w:val="pt-BR"/>
        </w:rPr>
        <w:t>metrics</w:t>
      </w:r>
      <w:proofErr w:type="spellEnd"/>
      <w:r w:rsidRPr="3AF26ECD">
        <w:rPr>
          <w:rFonts w:ascii="Calibri" w:eastAsia="Calibri" w:hAnsi="Calibri" w:cs="Calibri"/>
          <w:lang w:val="pt-BR"/>
        </w:rPr>
        <w:t>/mAP50</w:t>
      </w:r>
      <w:proofErr w:type="gramEnd"/>
      <w:r w:rsidRPr="3AF26ECD">
        <w:rPr>
          <w:rFonts w:ascii="Calibri" w:eastAsia="Calibri" w:hAnsi="Calibri" w:cs="Calibri"/>
          <w:lang w:val="pt-BR"/>
        </w:rPr>
        <w:t>-95(B) = Média da precisão média (</w:t>
      </w:r>
      <w:proofErr w:type="spellStart"/>
      <w:r w:rsidRPr="3AF26ECD">
        <w:rPr>
          <w:rFonts w:ascii="Calibri" w:eastAsia="Calibri" w:hAnsi="Calibri" w:cs="Calibri"/>
          <w:lang w:val="pt-BR"/>
        </w:rPr>
        <w:t>mean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3AF26ECD">
        <w:rPr>
          <w:rFonts w:ascii="Calibri" w:eastAsia="Calibri" w:hAnsi="Calibri" w:cs="Calibri"/>
          <w:lang w:val="pt-BR"/>
        </w:rPr>
        <w:t>Average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</w:t>
      </w:r>
      <w:proofErr w:type="spellStart"/>
      <w:r w:rsidRPr="3AF26ECD">
        <w:rPr>
          <w:rFonts w:ascii="Calibri" w:eastAsia="Calibri" w:hAnsi="Calibri" w:cs="Calibri"/>
          <w:lang w:val="pt-BR"/>
        </w:rPr>
        <w:t>Precision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) calculada em vários níveis de </w:t>
      </w:r>
      <w:proofErr w:type="spellStart"/>
      <w:r w:rsidRPr="3AF26ECD">
        <w:rPr>
          <w:rFonts w:ascii="Calibri" w:eastAsia="Calibri" w:hAnsi="Calibri" w:cs="Calibri"/>
          <w:lang w:val="pt-BR"/>
        </w:rPr>
        <w:t>IoU</w:t>
      </w:r>
      <w:proofErr w:type="spellEnd"/>
      <w:r w:rsidRPr="3AF26ECD">
        <w:rPr>
          <w:rFonts w:ascii="Calibri" w:eastAsia="Calibri" w:hAnsi="Calibri" w:cs="Calibri"/>
          <w:lang w:val="pt-BR"/>
        </w:rPr>
        <w:t xml:space="preserve"> (de 50% a 95%, com incrementos de 5%). Isso fornece uma visão mais completa da performance do modelo em diferentes níveis de sobreposição.</w:t>
      </w:r>
    </w:p>
    <w:p w14:paraId="0B41A990" w14:textId="501574EE" w:rsidR="008C0957" w:rsidRPr="008C0957" w:rsidRDefault="008C0957" w:rsidP="008C0957">
      <w:pPr>
        <w:rPr>
          <w:lang w:val="pt-BR"/>
        </w:rPr>
      </w:pPr>
    </w:p>
    <w:p w14:paraId="4252C9E5" w14:textId="5F796B9E" w:rsidR="3A823B0A" w:rsidRDefault="3A823B0A" w:rsidP="3A823B0A">
      <w:pPr>
        <w:rPr>
          <w:lang w:val="pt-BR"/>
        </w:rPr>
      </w:pPr>
    </w:p>
    <w:p w14:paraId="6A0D3AE9" w14:textId="1BC92070" w:rsidR="3A823B0A" w:rsidRDefault="3A823B0A" w:rsidP="3A823B0A">
      <w:pPr>
        <w:rPr>
          <w:lang w:val="pt-BR"/>
        </w:rPr>
      </w:pPr>
    </w:p>
    <w:p w14:paraId="08FBB67E" w14:textId="17230FE6" w:rsidR="3A823B0A" w:rsidRDefault="3A823B0A" w:rsidP="3A823B0A">
      <w:pPr>
        <w:rPr>
          <w:lang w:val="pt-BR"/>
        </w:rPr>
      </w:pPr>
    </w:p>
    <w:p w14:paraId="3321B7DE" w14:textId="26DF4281" w:rsidR="3A823B0A" w:rsidRDefault="3A823B0A" w:rsidP="3A823B0A">
      <w:pPr>
        <w:rPr>
          <w:lang w:val="pt-BR"/>
        </w:rPr>
      </w:pPr>
    </w:p>
    <w:p w14:paraId="08CDBF94" w14:textId="7BA9B88F" w:rsidR="3A823B0A" w:rsidRDefault="3A823B0A" w:rsidP="3A823B0A">
      <w:pPr>
        <w:rPr>
          <w:lang w:val="pt-BR"/>
        </w:rPr>
      </w:pPr>
    </w:p>
    <w:p w14:paraId="0384B7E4" w14:textId="677025AE" w:rsidR="3A823B0A" w:rsidRDefault="3A823B0A" w:rsidP="3A823B0A">
      <w:pPr>
        <w:rPr>
          <w:lang w:val="pt-BR"/>
        </w:rPr>
      </w:pPr>
    </w:p>
    <w:p w14:paraId="5A6DFB72" w14:textId="7240004B" w:rsidR="3A823B0A" w:rsidRDefault="3A823B0A" w:rsidP="3AF26ECD">
      <w:pPr>
        <w:rPr>
          <w:lang w:val="pt-BR"/>
        </w:rPr>
      </w:pPr>
    </w:p>
    <w:p w14:paraId="7F655E10" w14:textId="3967BFF1" w:rsidR="3AF26ECD" w:rsidRDefault="3AF26ECD" w:rsidP="3AF26ECD">
      <w:pPr>
        <w:rPr>
          <w:lang w:val="pt-BR"/>
        </w:rPr>
      </w:pPr>
    </w:p>
    <w:p w14:paraId="5DB6B651" w14:textId="30838B00" w:rsidR="3AF26ECD" w:rsidRDefault="3AF26ECD" w:rsidP="3AF26ECD">
      <w:pPr>
        <w:rPr>
          <w:lang w:val="pt-BR"/>
        </w:rPr>
      </w:pPr>
    </w:p>
    <w:p w14:paraId="7AEA0A84" w14:textId="371E009A" w:rsidR="3AF26ECD" w:rsidRDefault="3AF26ECD" w:rsidP="3AF26ECD">
      <w:pPr>
        <w:rPr>
          <w:lang w:val="pt-BR"/>
        </w:rPr>
      </w:pPr>
    </w:p>
    <w:p w14:paraId="577F4A95" w14:textId="77777777" w:rsidR="00EA0464" w:rsidRDefault="00EA0464" w:rsidP="3AF26ECD">
      <w:pPr>
        <w:rPr>
          <w:lang w:val="pt-BR"/>
        </w:rPr>
      </w:pPr>
    </w:p>
    <w:p w14:paraId="0E77F7D4" w14:textId="0C84FE2E" w:rsidR="00CB1351" w:rsidRDefault="4A04FDA9" w:rsidP="00CB1351">
      <w:pPr>
        <w:pStyle w:val="Ttulo2"/>
        <w:numPr>
          <w:ilvl w:val="0"/>
          <w:numId w:val="39"/>
        </w:numPr>
        <w:rPr>
          <w:lang w:val="pt-BR"/>
        </w:rPr>
      </w:pPr>
      <w:r w:rsidRPr="60546E84">
        <w:rPr>
          <w:lang w:val="pt-BR"/>
        </w:rPr>
        <w:lastRenderedPageBreak/>
        <w:t>Detecção de veículos</w:t>
      </w:r>
    </w:p>
    <w:p w14:paraId="44706513" w14:textId="1E61CE3C" w:rsidR="6771834E" w:rsidRDefault="6771834E" w:rsidP="3A823B0A">
      <w:pPr>
        <w:rPr>
          <w:lang w:val="pt-BR"/>
        </w:rPr>
      </w:pPr>
    </w:p>
    <w:p w14:paraId="408AF673" w14:textId="62F88BA5" w:rsidR="6771834E" w:rsidRDefault="4FCA2DE9" w:rsidP="3A823B0A">
      <w:pPr>
        <w:rPr>
          <w:lang w:val="pt-BR"/>
        </w:rPr>
      </w:pPr>
      <w:r w:rsidRPr="3A823B0A">
        <w:rPr>
          <w:lang w:val="pt-BR"/>
        </w:rPr>
        <w:t>N</w:t>
      </w:r>
      <w:r w:rsidR="3D31EC16" w:rsidRPr="3A823B0A">
        <w:rPr>
          <w:lang w:val="pt-BR"/>
        </w:rPr>
        <w:t>essa etapa,</w:t>
      </w:r>
      <w:r w:rsidRPr="3A823B0A">
        <w:rPr>
          <w:lang w:val="pt-BR"/>
        </w:rPr>
        <w:t xml:space="preserve"> c</w:t>
      </w:r>
      <w:r w:rsidR="7A30AD0E" w:rsidRPr="3A823B0A">
        <w:rPr>
          <w:lang w:val="pt-BR"/>
        </w:rPr>
        <w:t>hegamos n</w:t>
      </w:r>
      <w:r w:rsidRPr="3A823B0A">
        <w:rPr>
          <w:lang w:val="pt-BR"/>
        </w:rPr>
        <w:t xml:space="preserve">o resultado </w:t>
      </w:r>
      <w:r w:rsidR="6E098B82" w:rsidRPr="3A823B0A">
        <w:rPr>
          <w:lang w:val="pt-BR"/>
        </w:rPr>
        <w:t>d</w:t>
      </w:r>
      <w:r w:rsidRPr="3A823B0A">
        <w:rPr>
          <w:lang w:val="pt-BR"/>
        </w:rPr>
        <w:t xml:space="preserve">o nosso projeto. </w:t>
      </w:r>
      <w:r w:rsidR="2C3A3750" w:rsidRPr="3A823B0A">
        <w:rPr>
          <w:lang w:val="pt-BR"/>
        </w:rPr>
        <w:t>De acordo com o</w:t>
      </w:r>
      <w:r w:rsidRPr="3A823B0A">
        <w:rPr>
          <w:lang w:val="pt-BR"/>
        </w:rPr>
        <w:t xml:space="preserve"> </w:t>
      </w:r>
      <w:proofErr w:type="spellStart"/>
      <w:r w:rsidRPr="3A823B0A">
        <w:rPr>
          <w:lang w:val="pt-BR"/>
        </w:rPr>
        <w:t>dataset</w:t>
      </w:r>
      <w:proofErr w:type="spellEnd"/>
      <w:r w:rsidRPr="3A823B0A">
        <w:rPr>
          <w:lang w:val="pt-BR"/>
        </w:rPr>
        <w:t xml:space="preserve"> que treinamos o nosso </w:t>
      </w:r>
      <w:r w:rsidR="0B3B8361" w:rsidRPr="3A823B0A">
        <w:rPr>
          <w:lang w:val="pt-BR"/>
        </w:rPr>
        <w:t>modelo; por</w:t>
      </w:r>
      <w:r w:rsidR="28099816" w:rsidRPr="3A823B0A">
        <w:rPr>
          <w:lang w:val="pt-BR"/>
        </w:rPr>
        <w:t xml:space="preserve"> ele possuir diversas imagens para validação, chegamos a um resultado de 92% de acerto, conforme imagem abaixo:</w:t>
      </w:r>
    </w:p>
    <w:p w14:paraId="1D45548D" w14:textId="2E509A25" w:rsidR="3A823B0A" w:rsidRDefault="5C7AC623" w:rsidP="60546E84">
      <w:pPr>
        <w:rPr>
          <w:lang w:val="pt-BR"/>
        </w:rPr>
      </w:pPr>
      <w:r>
        <w:rPr>
          <w:noProof/>
        </w:rPr>
        <w:drawing>
          <wp:inline distT="0" distB="0" distL="0" distR="0" wp14:anchorId="2BC314E1" wp14:editId="6E799F56">
            <wp:extent cx="4409331" cy="4308519"/>
            <wp:effectExtent l="0" t="0" r="0" b="0"/>
            <wp:docPr id="1641937441" name="Imagem 4" descr="Desenho de um préd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31" cy="43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246F" w14:textId="512E3BAF" w:rsidR="69FDDC5E" w:rsidRDefault="6A9A7982" w:rsidP="3A823B0A">
      <w:pPr>
        <w:rPr>
          <w:lang w:val="pt-BR"/>
        </w:rPr>
      </w:pPr>
      <w:r w:rsidRPr="3AF26ECD">
        <w:rPr>
          <w:lang w:val="pt-BR"/>
        </w:rPr>
        <w:t>Nessa imagem o sistema</w:t>
      </w:r>
      <w:r w:rsidR="69FDDC5E" w:rsidRPr="3AF26ECD">
        <w:rPr>
          <w:lang w:val="pt-BR"/>
        </w:rPr>
        <w:t xml:space="preserve"> detectou</w:t>
      </w:r>
      <w:r w:rsidR="649A388C" w:rsidRPr="3AF26ECD">
        <w:rPr>
          <w:lang w:val="pt-BR"/>
        </w:rPr>
        <w:t>:</w:t>
      </w:r>
    </w:p>
    <w:p w14:paraId="40CF66CE" w14:textId="0C0674DE" w:rsidR="69FDDC5E" w:rsidRDefault="69FDDC5E" w:rsidP="3AF26ECD">
      <w:pPr>
        <w:spacing w:after="0"/>
        <w:rPr>
          <w:lang w:val="pt-BR"/>
        </w:rPr>
      </w:pPr>
      <w:r w:rsidRPr="3AF26ECD">
        <w:rPr>
          <w:lang w:val="pt-BR"/>
        </w:rPr>
        <w:t>car2</w:t>
      </w:r>
      <w:r w:rsidR="51DB64EF" w:rsidRPr="3AF26ECD">
        <w:rPr>
          <w:lang w:val="pt-BR"/>
        </w:rPr>
        <w:t xml:space="preserve"> = 8</w:t>
      </w:r>
    </w:p>
    <w:p w14:paraId="04B2AB6C" w14:textId="185CD76C" w:rsidR="69FDDC5E" w:rsidRDefault="69FDDC5E" w:rsidP="3AF26ECD">
      <w:pPr>
        <w:spacing w:after="0"/>
        <w:rPr>
          <w:lang w:val="pt-BR"/>
        </w:rPr>
      </w:pPr>
      <w:r w:rsidRPr="3AF26ECD">
        <w:rPr>
          <w:lang w:val="pt-BR"/>
        </w:rPr>
        <w:t>car4</w:t>
      </w:r>
      <w:r w:rsidR="16EF12A3" w:rsidRPr="3AF26ECD">
        <w:rPr>
          <w:lang w:val="pt-BR"/>
        </w:rPr>
        <w:t xml:space="preserve"> = 1</w:t>
      </w:r>
    </w:p>
    <w:p w14:paraId="187972CC" w14:textId="4C126B2C" w:rsidR="69FDDC5E" w:rsidRDefault="69FDDC5E" w:rsidP="3AF26ECD">
      <w:pPr>
        <w:spacing w:after="0"/>
        <w:rPr>
          <w:lang w:val="pt-BR"/>
        </w:rPr>
      </w:pPr>
      <w:r w:rsidRPr="3AF26ECD">
        <w:rPr>
          <w:lang w:val="pt-BR"/>
        </w:rPr>
        <w:t>car5</w:t>
      </w:r>
      <w:r w:rsidR="1D712F70" w:rsidRPr="3AF26ECD">
        <w:rPr>
          <w:lang w:val="pt-BR"/>
        </w:rPr>
        <w:t xml:space="preserve"> = 2</w:t>
      </w:r>
    </w:p>
    <w:p w14:paraId="0DBE814C" w14:textId="1D0A270F" w:rsidR="3A823B0A" w:rsidRDefault="65F61528" w:rsidP="3AF26ECD">
      <w:pPr>
        <w:pStyle w:val="Ttulo2"/>
        <w:numPr>
          <w:ilvl w:val="0"/>
          <w:numId w:val="39"/>
        </w:numPr>
        <w:rPr>
          <w:lang w:val="pt-BR"/>
        </w:rPr>
      </w:pPr>
      <w:r w:rsidRPr="3AF26ECD">
        <w:rPr>
          <w:lang w:val="pt-BR"/>
        </w:rPr>
        <w:lastRenderedPageBreak/>
        <w:t>C</w:t>
      </w:r>
      <w:r w:rsidR="4A04FDA9" w:rsidRPr="3AF26ECD">
        <w:rPr>
          <w:lang w:val="pt-BR"/>
        </w:rPr>
        <w:t xml:space="preserve">ontagem de veículos </w:t>
      </w:r>
    </w:p>
    <w:p w14:paraId="21DF9616" w14:textId="5C86721F" w:rsidR="3A823B0A" w:rsidRDefault="78668B25" w:rsidP="3AF26ECD">
      <w:pPr>
        <w:rPr>
          <w:lang w:val="pt-BR"/>
        </w:rPr>
      </w:pPr>
      <w:r>
        <w:rPr>
          <w:noProof/>
        </w:rPr>
        <w:drawing>
          <wp:inline distT="0" distB="0" distL="0" distR="0" wp14:anchorId="7D71F98F" wp14:editId="69E35528">
            <wp:extent cx="5943600" cy="1371600"/>
            <wp:effectExtent l="0" t="0" r="0" b="0"/>
            <wp:docPr id="1504857790" name="Picture 150485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C28" w14:textId="59D7E096" w:rsidR="00DE7DF2" w:rsidRDefault="00DE7DF2" w:rsidP="00DE7DF2"/>
    <w:p w14:paraId="311CA3BD" w14:textId="0E966D9F" w:rsidR="00DE7DF2" w:rsidRPr="00DE7DF2" w:rsidRDefault="00C16247" w:rsidP="00C16247">
      <w:pPr>
        <w:pStyle w:val="Ttulo1"/>
        <w:rPr>
          <w:lang w:val="pt-BR"/>
        </w:rPr>
      </w:pPr>
      <w:r>
        <w:rPr>
          <w:lang w:val="pt-BR"/>
        </w:rPr>
        <w:t>Resultados</w:t>
      </w:r>
    </w:p>
    <w:p w14:paraId="78A078D3" w14:textId="0E4660B4" w:rsidR="0085392D" w:rsidRPr="0085392D" w:rsidRDefault="51CCA403" w:rsidP="0085392D">
      <w:pPr>
        <w:rPr>
          <w:lang w:val="pt-BR"/>
        </w:rPr>
      </w:pPr>
      <w:r w:rsidRPr="3AF26ECD">
        <w:rPr>
          <w:lang w:val="pt-BR"/>
        </w:rPr>
        <w:t>Os resultados apresentados no decorrer da documentação demonstraram</w:t>
      </w:r>
      <w:r w:rsidR="480E32D6" w:rsidRPr="3AF26ECD">
        <w:rPr>
          <w:lang w:val="pt-BR"/>
        </w:rPr>
        <w:t xml:space="preserve"> </w:t>
      </w:r>
      <w:r w:rsidR="009C22DD" w:rsidRPr="3AF26ECD">
        <w:rPr>
          <w:lang w:val="pt-BR"/>
        </w:rPr>
        <w:t xml:space="preserve">a eficácia de nossos esforços trazendo um resultado de 92% de </w:t>
      </w:r>
      <w:r w:rsidR="62BEB410" w:rsidRPr="3AF26ECD">
        <w:rPr>
          <w:lang w:val="pt-BR"/>
        </w:rPr>
        <w:t xml:space="preserve">precisão </w:t>
      </w:r>
      <w:r w:rsidR="009C22DD" w:rsidRPr="3AF26ECD">
        <w:rPr>
          <w:lang w:val="pt-BR"/>
        </w:rPr>
        <w:t xml:space="preserve">no reconhecimento de carros </w:t>
      </w:r>
      <w:r w:rsidR="4710B993" w:rsidRPr="3AF26ECD">
        <w:rPr>
          <w:lang w:val="pt-BR"/>
        </w:rPr>
        <w:t xml:space="preserve">presentes na imagem. Esse resultado foi possível por meio de </w:t>
      </w:r>
      <w:r w:rsidR="72CE2283" w:rsidRPr="3AF26ECD">
        <w:rPr>
          <w:lang w:val="pt-BR"/>
        </w:rPr>
        <w:t xml:space="preserve">uma </w:t>
      </w:r>
      <w:r w:rsidR="4710B993" w:rsidRPr="3AF26ECD">
        <w:rPr>
          <w:lang w:val="pt-BR"/>
        </w:rPr>
        <w:t xml:space="preserve">máquina com uma configuração excelente </w:t>
      </w:r>
      <w:r w:rsidR="1A9C9497" w:rsidRPr="3AF26ECD">
        <w:rPr>
          <w:lang w:val="pt-BR"/>
        </w:rPr>
        <w:t xml:space="preserve">que permitiu a execução de 300 épocas com 260 </w:t>
      </w:r>
      <w:proofErr w:type="spellStart"/>
      <w:r w:rsidR="1A9C9497" w:rsidRPr="3AF26ECD">
        <w:rPr>
          <w:lang w:val="pt-BR"/>
        </w:rPr>
        <w:t>batchs</w:t>
      </w:r>
      <w:proofErr w:type="spellEnd"/>
      <w:r w:rsidR="1A9C9497" w:rsidRPr="3AF26ECD">
        <w:rPr>
          <w:lang w:val="pt-BR"/>
        </w:rPr>
        <w:t xml:space="preserve">. </w:t>
      </w:r>
      <w:r w:rsidR="5EA8B185" w:rsidRPr="3AF26ECD">
        <w:rPr>
          <w:lang w:val="pt-BR"/>
        </w:rPr>
        <w:t xml:space="preserve">Porém, até chegar nesse resultado, foram ocorrendo diversos imprevistos como o Early </w:t>
      </w:r>
      <w:proofErr w:type="spellStart"/>
      <w:r w:rsidR="5EA8B185" w:rsidRPr="3AF26ECD">
        <w:rPr>
          <w:lang w:val="pt-BR"/>
        </w:rPr>
        <w:t>stopping</w:t>
      </w:r>
      <w:proofErr w:type="spellEnd"/>
      <w:r w:rsidR="5EA8B185" w:rsidRPr="3AF26ECD">
        <w:rPr>
          <w:lang w:val="pt-BR"/>
        </w:rPr>
        <w:t xml:space="preserve"> sem uma previsão correta, e com isso</w:t>
      </w:r>
      <w:r w:rsidR="1C2DBB58" w:rsidRPr="3AF26ECD">
        <w:rPr>
          <w:lang w:val="pt-BR"/>
        </w:rPr>
        <w:t xml:space="preserve"> fomos ajustando os parâmetros até chegar em um resultado compatível ao nosso objetivo</w:t>
      </w:r>
      <w:r w:rsidR="5EA8B185" w:rsidRPr="3AF26ECD">
        <w:rPr>
          <w:lang w:val="pt-BR"/>
        </w:rPr>
        <w:t>.</w:t>
      </w:r>
      <w:r w:rsidR="7F3442D5" w:rsidRPr="3AF26ECD">
        <w:rPr>
          <w:lang w:val="pt-BR"/>
        </w:rPr>
        <w:t xml:space="preserve"> </w:t>
      </w:r>
      <w:r w:rsidR="1A9C9497" w:rsidRPr="3AF26ECD">
        <w:rPr>
          <w:lang w:val="pt-BR"/>
        </w:rPr>
        <w:t xml:space="preserve">Sendo assim, vale ressaltar </w:t>
      </w:r>
      <w:r w:rsidR="1F2FCEB3" w:rsidRPr="3AF26ECD">
        <w:rPr>
          <w:lang w:val="pt-BR"/>
        </w:rPr>
        <w:t>que o projeto foi um sucesso.</w:t>
      </w:r>
    </w:p>
    <w:p w14:paraId="2DE38122" w14:textId="77777777" w:rsidR="0085392D" w:rsidRPr="00C624CC" w:rsidRDefault="0085392D" w:rsidP="00C624CC">
      <w:pPr>
        <w:rPr>
          <w:lang w:val="pt-BR"/>
        </w:rPr>
      </w:pPr>
    </w:p>
    <w:sectPr w:rsidR="0085392D" w:rsidRPr="00C624CC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6D721" w14:textId="77777777" w:rsidR="00BD6BAC" w:rsidRDefault="00BD6BAC" w:rsidP="00855982">
      <w:pPr>
        <w:spacing w:after="0" w:line="240" w:lineRule="auto"/>
      </w:pPr>
      <w:r>
        <w:separator/>
      </w:r>
    </w:p>
  </w:endnote>
  <w:endnote w:type="continuationSeparator" w:id="0">
    <w:p w14:paraId="2F2C7F22" w14:textId="77777777" w:rsidR="00BD6BAC" w:rsidRDefault="00BD6BAC" w:rsidP="00855982">
      <w:pPr>
        <w:spacing w:after="0" w:line="240" w:lineRule="auto"/>
      </w:pPr>
      <w:r>
        <w:continuationSeparator/>
      </w:r>
    </w:p>
  </w:endnote>
  <w:endnote w:type="continuationNotice" w:id="1">
    <w:p w14:paraId="3C100ED0" w14:textId="77777777" w:rsidR="00BD6BAC" w:rsidRDefault="00BD6B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596EF" w14:textId="77777777" w:rsidR="00855982" w:rsidRDefault="00855982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4943F" w14:textId="77777777" w:rsidR="00BD6BAC" w:rsidRDefault="00BD6BAC" w:rsidP="00855982">
      <w:pPr>
        <w:spacing w:after="0" w:line="240" w:lineRule="auto"/>
      </w:pPr>
      <w:r>
        <w:separator/>
      </w:r>
    </w:p>
  </w:footnote>
  <w:footnote w:type="continuationSeparator" w:id="0">
    <w:p w14:paraId="3C4F9BDD" w14:textId="77777777" w:rsidR="00BD6BAC" w:rsidRDefault="00BD6BAC" w:rsidP="00855982">
      <w:pPr>
        <w:spacing w:after="0" w:line="240" w:lineRule="auto"/>
      </w:pPr>
      <w:r>
        <w:continuationSeparator/>
      </w:r>
    </w:p>
  </w:footnote>
  <w:footnote w:type="continuationNotice" w:id="1">
    <w:p w14:paraId="12F48342" w14:textId="77777777" w:rsidR="00BD6BAC" w:rsidRDefault="00BD6BA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cELs91tSB3I4X" int2:id="7oGJyz2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B5FBAC"/>
    <w:multiLevelType w:val="hybridMultilevel"/>
    <w:tmpl w:val="FFFFFFFF"/>
    <w:lvl w:ilvl="0" w:tplc="C638C64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806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94D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49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EC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3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9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04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A4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C878A66"/>
    <w:multiLevelType w:val="hybridMultilevel"/>
    <w:tmpl w:val="FFFFFFFF"/>
    <w:lvl w:ilvl="0" w:tplc="6310E6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C685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84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9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2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9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49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CA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EA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4B3BB"/>
    <w:multiLevelType w:val="hybridMultilevel"/>
    <w:tmpl w:val="FFFFFFFF"/>
    <w:lvl w:ilvl="0" w:tplc="E9865A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ACC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A3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C5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B66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21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A3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0B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0C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8D4E6B"/>
    <w:multiLevelType w:val="hybridMultilevel"/>
    <w:tmpl w:val="2CC8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20C8"/>
    <w:multiLevelType w:val="hybridMultilevel"/>
    <w:tmpl w:val="715C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F93B2"/>
    <w:multiLevelType w:val="hybridMultilevel"/>
    <w:tmpl w:val="FFFFFFFF"/>
    <w:lvl w:ilvl="0" w:tplc="5DF621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48D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E0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A8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44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4A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01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26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7081E"/>
    <w:multiLevelType w:val="hybridMultilevel"/>
    <w:tmpl w:val="9E4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848D2FA"/>
    <w:multiLevelType w:val="hybridMultilevel"/>
    <w:tmpl w:val="FFFFFFFF"/>
    <w:lvl w:ilvl="0" w:tplc="69D446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D86D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84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23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4A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C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C6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6C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B2188"/>
    <w:multiLevelType w:val="hybridMultilevel"/>
    <w:tmpl w:val="FFFFFFFF"/>
    <w:lvl w:ilvl="0" w:tplc="E8C8C8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B822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E3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E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C5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C4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45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4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23278"/>
    <w:multiLevelType w:val="hybridMultilevel"/>
    <w:tmpl w:val="9E4A2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566855">
    <w:abstractNumId w:val="11"/>
  </w:num>
  <w:num w:numId="2" w16cid:durableId="1550724142">
    <w:abstractNumId w:val="18"/>
  </w:num>
  <w:num w:numId="3" w16cid:durableId="1692417318">
    <w:abstractNumId w:val="25"/>
  </w:num>
  <w:num w:numId="4" w16cid:durableId="13925345">
    <w:abstractNumId w:val="17"/>
  </w:num>
  <w:num w:numId="5" w16cid:durableId="799803114">
    <w:abstractNumId w:val="26"/>
  </w:num>
  <w:num w:numId="6" w16cid:durableId="1890460481">
    <w:abstractNumId w:val="21"/>
  </w:num>
  <w:num w:numId="7" w16cid:durableId="620917258">
    <w:abstractNumId w:val="15"/>
  </w:num>
  <w:num w:numId="8" w16cid:durableId="17380864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4351411">
    <w:abstractNumId w:val="15"/>
  </w:num>
  <w:num w:numId="10" w16cid:durableId="327447740">
    <w:abstractNumId w:val="15"/>
  </w:num>
  <w:num w:numId="11" w16cid:durableId="888221198">
    <w:abstractNumId w:val="15"/>
  </w:num>
  <w:num w:numId="12" w16cid:durableId="347027592">
    <w:abstractNumId w:val="15"/>
  </w:num>
  <w:num w:numId="13" w16cid:durableId="901985297">
    <w:abstractNumId w:val="15"/>
  </w:num>
  <w:num w:numId="14" w16cid:durableId="660962972">
    <w:abstractNumId w:val="15"/>
  </w:num>
  <w:num w:numId="15" w16cid:durableId="17238310">
    <w:abstractNumId w:val="15"/>
  </w:num>
  <w:num w:numId="16" w16cid:durableId="1660427751">
    <w:abstractNumId w:val="15"/>
  </w:num>
  <w:num w:numId="17" w16cid:durableId="1720860428">
    <w:abstractNumId w:val="15"/>
  </w:num>
  <w:num w:numId="18" w16cid:durableId="964578214">
    <w:abstractNumId w:val="15"/>
  </w:num>
  <w:num w:numId="19" w16cid:durableId="68161633">
    <w:abstractNumId w:val="10"/>
  </w:num>
  <w:num w:numId="20" w16cid:durableId="214975408">
    <w:abstractNumId w:val="24"/>
  </w:num>
  <w:num w:numId="21" w16cid:durableId="1880430539">
    <w:abstractNumId w:val="12"/>
  </w:num>
  <w:num w:numId="22" w16cid:durableId="238559657">
    <w:abstractNumId w:val="13"/>
  </w:num>
  <w:num w:numId="23" w16cid:durableId="657729390">
    <w:abstractNumId w:val="9"/>
  </w:num>
  <w:num w:numId="24" w16cid:durableId="1058550896">
    <w:abstractNumId w:val="7"/>
  </w:num>
  <w:num w:numId="25" w16cid:durableId="343678070">
    <w:abstractNumId w:val="6"/>
  </w:num>
  <w:num w:numId="26" w16cid:durableId="950624203">
    <w:abstractNumId w:val="5"/>
  </w:num>
  <w:num w:numId="27" w16cid:durableId="1167743779">
    <w:abstractNumId w:val="4"/>
  </w:num>
  <w:num w:numId="28" w16cid:durableId="78598546">
    <w:abstractNumId w:val="8"/>
  </w:num>
  <w:num w:numId="29" w16cid:durableId="1052077782">
    <w:abstractNumId w:val="3"/>
  </w:num>
  <w:num w:numId="30" w16cid:durableId="922185037">
    <w:abstractNumId w:val="2"/>
  </w:num>
  <w:num w:numId="31" w16cid:durableId="1723361374">
    <w:abstractNumId w:val="1"/>
  </w:num>
  <w:num w:numId="32" w16cid:durableId="960570676">
    <w:abstractNumId w:val="0"/>
  </w:num>
  <w:num w:numId="33" w16cid:durableId="1532760158">
    <w:abstractNumId w:val="14"/>
  </w:num>
  <w:num w:numId="34" w16cid:durableId="495340661">
    <w:abstractNumId w:val="16"/>
  </w:num>
  <w:num w:numId="35" w16cid:durableId="17433535">
    <w:abstractNumId w:val="23"/>
  </w:num>
  <w:num w:numId="36" w16cid:durableId="12417867">
    <w:abstractNumId w:val="22"/>
  </w:num>
  <w:num w:numId="37" w16cid:durableId="1393499085">
    <w:abstractNumId w:val="20"/>
  </w:num>
  <w:num w:numId="38" w16cid:durableId="1716464735">
    <w:abstractNumId w:val="27"/>
  </w:num>
  <w:num w:numId="39" w16cid:durableId="8176513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CC"/>
    <w:rsid w:val="00017AC3"/>
    <w:rsid w:val="0002749F"/>
    <w:rsid w:val="00067B82"/>
    <w:rsid w:val="0008518B"/>
    <w:rsid w:val="000C0542"/>
    <w:rsid w:val="00140472"/>
    <w:rsid w:val="001501BD"/>
    <w:rsid w:val="00151B37"/>
    <w:rsid w:val="00171676"/>
    <w:rsid w:val="001754CE"/>
    <w:rsid w:val="00187729"/>
    <w:rsid w:val="001C6C17"/>
    <w:rsid w:val="001D4362"/>
    <w:rsid w:val="001F4506"/>
    <w:rsid w:val="0023053D"/>
    <w:rsid w:val="00295E77"/>
    <w:rsid w:val="00296962"/>
    <w:rsid w:val="002C459D"/>
    <w:rsid w:val="003015E3"/>
    <w:rsid w:val="00316B3F"/>
    <w:rsid w:val="00356120"/>
    <w:rsid w:val="00362949"/>
    <w:rsid w:val="00373EF8"/>
    <w:rsid w:val="00374D83"/>
    <w:rsid w:val="003828CE"/>
    <w:rsid w:val="003A7585"/>
    <w:rsid w:val="003A7A20"/>
    <w:rsid w:val="003A7E18"/>
    <w:rsid w:val="003C2F0C"/>
    <w:rsid w:val="003F0112"/>
    <w:rsid w:val="0040138C"/>
    <w:rsid w:val="00417ADD"/>
    <w:rsid w:val="00417F97"/>
    <w:rsid w:val="0042348A"/>
    <w:rsid w:val="00471FC6"/>
    <w:rsid w:val="004728B6"/>
    <w:rsid w:val="004829F7"/>
    <w:rsid w:val="00486877"/>
    <w:rsid w:val="0049338D"/>
    <w:rsid w:val="004B5305"/>
    <w:rsid w:val="004D78FD"/>
    <w:rsid w:val="004E0447"/>
    <w:rsid w:val="00501205"/>
    <w:rsid w:val="00517051"/>
    <w:rsid w:val="00553270"/>
    <w:rsid w:val="00562211"/>
    <w:rsid w:val="00564B5A"/>
    <w:rsid w:val="00576701"/>
    <w:rsid w:val="00581662"/>
    <w:rsid w:val="005A2F9A"/>
    <w:rsid w:val="005A7ECC"/>
    <w:rsid w:val="00631276"/>
    <w:rsid w:val="00640316"/>
    <w:rsid w:val="006C14C2"/>
    <w:rsid w:val="006C5283"/>
    <w:rsid w:val="0070655D"/>
    <w:rsid w:val="007236A4"/>
    <w:rsid w:val="007354FD"/>
    <w:rsid w:val="00753560"/>
    <w:rsid w:val="007632B7"/>
    <w:rsid w:val="0078018A"/>
    <w:rsid w:val="007833A7"/>
    <w:rsid w:val="0079069B"/>
    <w:rsid w:val="007B08F4"/>
    <w:rsid w:val="00826216"/>
    <w:rsid w:val="0085392D"/>
    <w:rsid w:val="00855982"/>
    <w:rsid w:val="00857CC2"/>
    <w:rsid w:val="00881C52"/>
    <w:rsid w:val="00881F50"/>
    <w:rsid w:val="0088732A"/>
    <w:rsid w:val="008A11A9"/>
    <w:rsid w:val="008B2B76"/>
    <w:rsid w:val="008C0957"/>
    <w:rsid w:val="008C712A"/>
    <w:rsid w:val="00906C29"/>
    <w:rsid w:val="009101FC"/>
    <w:rsid w:val="009432EE"/>
    <w:rsid w:val="0095786A"/>
    <w:rsid w:val="00973712"/>
    <w:rsid w:val="009B7835"/>
    <w:rsid w:val="009C22DD"/>
    <w:rsid w:val="009C2F20"/>
    <w:rsid w:val="009D5E8C"/>
    <w:rsid w:val="00A07B13"/>
    <w:rsid w:val="00A10484"/>
    <w:rsid w:val="00A40297"/>
    <w:rsid w:val="00A92914"/>
    <w:rsid w:val="00AD058F"/>
    <w:rsid w:val="00B55961"/>
    <w:rsid w:val="00B70F7B"/>
    <w:rsid w:val="00B838EC"/>
    <w:rsid w:val="00B92DCF"/>
    <w:rsid w:val="00BB49A7"/>
    <w:rsid w:val="00BD6BAC"/>
    <w:rsid w:val="00BD6C0D"/>
    <w:rsid w:val="00BE3D6B"/>
    <w:rsid w:val="00BF3AB4"/>
    <w:rsid w:val="00BF6C5E"/>
    <w:rsid w:val="00C16247"/>
    <w:rsid w:val="00C277AD"/>
    <w:rsid w:val="00C51BED"/>
    <w:rsid w:val="00C624CC"/>
    <w:rsid w:val="00C64D7D"/>
    <w:rsid w:val="00C73291"/>
    <w:rsid w:val="00C852BA"/>
    <w:rsid w:val="00C96F98"/>
    <w:rsid w:val="00CB1351"/>
    <w:rsid w:val="00CD1A94"/>
    <w:rsid w:val="00D051F4"/>
    <w:rsid w:val="00D906BC"/>
    <w:rsid w:val="00DA5328"/>
    <w:rsid w:val="00DA6132"/>
    <w:rsid w:val="00DD38A6"/>
    <w:rsid w:val="00DE7DF2"/>
    <w:rsid w:val="00E02B8D"/>
    <w:rsid w:val="00E02EA6"/>
    <w:rsid w:val="00E67339"/>
    <w:rsid w:val="00E80F93"/>
    <w:rsid w:val="00EA0464"/>
    <w:rsid w:val="00EA4046"/>
    <w:rsid w:val="00EA5166"/>
    <w:rsid w:val="00EC2A29"/>
    <w:rsid w:val="00EC3F2D"/>
    <w:rsid w:val="00ED4097"/>
    <w:rsid w:val="00EF04F7"/>
    <w:rsid w:val="00F57F78"/>
    <w:rsid w:val="00F81F39"/>
    <w:rsid w:val="00F84C12"/>
    <w:rsid w:val="00FC1A94"/>
    <w:rsid w:val="00FD2602"/>
    <w:rsid w:val="00FD262C"/>
    <w:rsid w:val="018A59F2"/>
    <w:rsid w:val="0315093E"/>
    <w:rsid w:val="033F3179"/>
    <w:rsid w:val="03A73DF6"/>
    <w:rsid w:val="0518AFDC"/>
    <w:rsid w:val="05C41648"/>
    <w:rsid w:val="068B2CF9"/>
    <w:rsid w:val="08855569"/>
    <w:rsid w:val="08ED2360"/>
    <w:rsid w:val="093BE2F6"/>
    <w:rsid w:val="097ACE67"/>
    <w:rsid w:val="099A099E"/>
    <w:rsid w:val="09DC82C1"/>
    <w:rsid w:val="09DCAA25"/>
    <w:rsid w:val="0A351A93"/>
    <w:rsid w:val="0A7A4E78"/>
    <w:rsid w:val="0AD01A68"/>
    <w:rsid w:val="0B3B8361"/>
    <w:rsid w:val="0BB86DFF"/>
    <w:rsid w:val="0BD33E1E"/>
    <w:rsid w:val="0CF1F849"/>
    <w:rsid w:val="0CFAB818"/>
    <w:rsid w:val="0D12B1E6"/>
    <w:rsid w:val="0D16E385"/>
    <w:rsid w:val="0DC16CE2"/>
    <w:rsid w:val="0DD32963"/>
    <w:rsid w:val="0E694899"/>
    <w:rsid w:val="0EA9162A"/>
    <w:rsid w:val="0FF2029F"/>
    <w:rsid w:val="106CAB36"/>
    <w:rsid w:val="121F1890"/>
    <w:rsid w:val="129E5E96"/>
    <w:rsid w:val="12E3CD53"/>
    <w:rsid w:val="148FD6A8"/>
    <w:rsid w:val="14F60B0B"/>
    <w:rsid w:val="15D2537A"/>
    <w:rsid w:val="1603DC9C"/>
    <w:rsid w:val="1623FDCB"/>
    <w:rsid w:val="1634C7EA"/>
    <w:rsid w:val="16EF12A3"/>
    <w:rsid w:val="1755C2F4"/>
    <w:rsid w:val="1930B3A4"/>
    <w:rsid w:val="19965816"/>
    <w:rsid w:val="19F0AC1E"/>
    <w:rsid w:val="1A6225DE"/>
    <w:rsid w:val="1A9C9497"/>
    <w:rsid w:val="1A9DEDAE"/>
    <w:rsid w:val="1BAC0D76"/>
    <w:rsid w:val="1BB1F617"/>
    <w:rsid w:val="1BE5973B"/>
    <w:rsid w:val="1C288FA1"/>
    <w:rsid w:val="1C2DBB58"/>
    <w:rsid w:val="1C59DC61"/>
    <w:rsid w:val="1C8C00F2"/>
    <w:rsid w:val="1CF25E45"/>
    <w:rsid w:val="1D712F70"/>
    <w:rsid w:val="1E6316E4"/>
    <w:rsid w:val="1E961D1B"/>
    <w:rsid w:val="1F07674B"/>
    <w:rsid w:val="1F2FCEB3"/>
    <w:rsid w:val="1F38F6AE"/>
    <w:rsid w:val="2032D597"/>
    <w:rsid w:val="208F9201"/>
    <w:rsid w:val="209A7AF0"/>
    <w:rsid w:val="20DA3091"/>
    <w:rsid w:val="20E75B02"/>
    <w:rsid w:val="21279A91"/>
    <w:rsid w:val="214EF1DF"/>
    <w:rsid w:val="217158E1"/>
    <w:rsid w:val="21A0E431"/>
    <w:rsid w:val="21DC6D29"/>
    <w:rsid w:val="24667257"/>
    <w:rsid w:val="24DC7E05"/>
    <w:rsid w:val="258A15C0"/>
    <w:rsid w:val="25B53EB5"/>
    <w:rsid w:val="26BCB4F1"/>
    <w:rsid w:val="26F1CE59"/>
    <w:rsid w:val="274A2A6B"/>
    <w:rsid w:val="2763D931"/>
    <w:rsid w:val="28099816"/>
    <w:rsid w:val="284151F7"/>
    <w:rsid w:val="2850720C"/>
    <w:rsid w:val="2899B134"/>
    <w:rsid w:val="28C8EBCD"/>
    <w:rsid w:val="28F1E7BE"/>
    <w:rsid w:val="28F2C3C0"/>
    <w:rsid w:val="29A1A700"/>
    <w:rsid w:val="29EF18B8"/>
    <w:rsid w:val="2AE119C9"/>
    <w:rsid w:val="2B227470"/>
    <w:rsid w:val="2B8FB551"/>
    <w:rsid w:val="2BA23642"/>
    <w:rsid w:val="2BD9C3DC"/>
    <w:rsid w:val="2C3A3750"/>
    <w:rsid w:val="2C99841D"/>
    <w:rsid w:val="2D1E9842"/>
    <w:rsid w:val="2E7BE714"/>
    <w:rsid w:val="2EA4B5C5"/>
    <w:rsid w:val="2EE31CF3"/>
    <w:rsid w:val="2F983601"/>
    <w:rsid w:val="30BA9C95"/>
    <w:rsid w:val="31CC93D9"/>
    <w:rsid w:val="32BDDFE2"/>
    <w:rsid w:val="32C50CCF"/>
    <w:rsid w:val="32DC613C"/>
    <w:rsid w:val="339BBF92"/>
    <w:rsid w:val="33FB84CC"/>
    <w:rsid w:val="344C1379"/>
    <w:rsid w:val="349E9A46"/>
    <w:rsid w:val="351E5D42"/>
    <w:rsid w:val="3588C9FE"/>
    <w:rsid w:val="36A32218"/>
    <w:rsid w:val="371EB0A4"/>
    <w:rsid w:val="37629728"/>
    <w:rsid w:val="3869A793"/>
    <w:rsid w:val="3886306E"/>
    <w:rsid w:val="38865377"/>
    <w:rsid w:val="3942CC16"/>
    <w:rsid w:val="39B302B3"/>
    <w:rsid w:val="39BD5D6C"/>
    <w:rsid w:val="39E4B3DC"/>
    <w:rsid w:val="39E94095"/>
    <w:rsid w:val="3A793C91"/>
    <w:rsid w:val="3A823B0A"/>
    <w:rsid w:val="3A844510"/>
    <w:rsid w:val="3AEBAAA9"/>
    <w:rsid w:val="3AF26ECD"/>
    <w:rsid w:val="3B0C01DE"/>
    <w:rsid w:val="3C2EEAA1"/>
    <w:rsid w:val="3C53C8DA"/>
    <w:rsid w:val="3C87B587"/>
    <w:rsid w:val="3C9788F7"/>
    <w:rsid w:val="3CC05B3C"/>
    <w:rsid w:val="3D31EC16"/>
    <w:rsid w:val="3D64403F"/>
    <w:rsid w:val="3DA99782"/>
    <w:rsid w:val="3EE61DF0"/>
    <w:rsid w:val="3F24C243"/>
    <w:rsid w:val="3F40D398"/>
    <w:rsid w:val="3FBE2668"/>
    <w:rsid w:val="3FEC8BDD"/>
    <w:rsid w:val="3FEFC38C"/>
    <w:rsid w:val="403CA3E0"/>
    <w:rsid w:val="40924D69"/>
    <w:rsid w:val="40A34A30"/>
    <w:rsid w:val="40F1C9C5"/>
    <w:rsid w:val="41EECBB3"/>
    <w:rsid w:val="42337416"/>
    <w:rsid w:val="4277A1C6"/>
    <w:rsid w:val="42993041"/>
    <w:rsid w:val="43128F7D"/>
    <w:rsid w:val="43B29291"/>
    <w:rsid w:val="448C4E16"/>
    <w:rsid w:val="448CCDF4"/>
    <w:rsid w:val="4710B993"/>
    <w:rsid w:val="471D61E9"/>
    <w:rsid w:val="480E32D6"/>
    <w:rsid w:val="48EA6D9B"/>
    <w:rsid w:val="4975A65D"/>
    <w:rsid w:val="4A04FDA9"/>
    <w:rsid w:val="4A8C447B"/>
    <w:rsid w:val="4B7C51C0"/>
    <w:rsid w:val="4C28C98E"/>
    <w:rsid w:val="4C33DADF"/>
    <w:rsid w:val="4D4A8481"/>
    <w:rsid w:val="4D83175E"/>
    <w:rsid w:val="4DE4C20E"/>
    <w:rsid w:val="4DF4AC55"/>
    <w:rsid w:val="4F634183"/>
    <w:rsid w:val="4FCA2DE9"/>
    <w:rsid w:val="51CCA403"/>
    <w:rsid w:val="51CF587E"/>
    <w:rsid w:val="51D35950"/>
    <w:rsid w:val="51DB64EF"/>
    <w:rsid w:val="51FA55E3"/>
    <w:rsid w:val="523E19BD"/>
    <w:rsid w:val="5274AC9C"/>
    <w:rsid w:val="52864BF2"/>
    <w:rsid w:val="52EA8088"/>
    <w:rsid w:val="533DCC97"/>
    <w:rsid w:val="53CAF4CA"/>
    <w:rsid w:val="546DC24D"/>
    <w:rsid w:val="550FA202"/>
    <w:rsid w:val="5543AB1A"/>
    <w:rsid w:val="562B6FA1"/>
    <w:rsid w:val="56772E91"/>
    <w:rsid w:val="58035959"/>
    <w:rsid w:val="5823DE65"/>
    <w:rsid w:val="58273855"/>
    <w:rsid w:val="58964EE0"/>
    <w:rsid w:val="58E5A923"/>
    <w:rsid w:val="59AA0883"/>
    <w:rsid w:val="5A40CB25"/>
    <w:rsid w:val="5AA625E7"/>
    <w:rsid w:val="5B783597"/>
    <w:rsid w:val="5B99CA8E"/>
    <w:rsid w:val="5BF0E9F5"/>
    <w:rsid w:val="5C740E51"/>
    <w:rsid w:val="5C7AC623"/>
    <w:rsid w:val="5C88C879"/>
    <w:rsid w:val="5C9E7479"/>
    <w:rsid w:val="5DCED5D9"/>
    <w:rsid w:val="5E349780"/>
    <w:rsid w:val="5E3D23A5"/>
    <w:rsid w:val="5EA8B185"/>
    <w:rsid w:val="60546E84"/>
    <w:rsid w:val="605F2286"/>
    <w:rsid w:val="6150EDC1"/>
    <w:rsid w:val="61DCA81A"/>
    <w:rsid w:val="622B060D"/>
    <w:rsid w:val="62BEB410"/>
    <w:rsid w:val="64788D97"/>
    <w:rsid w:val="649A388C"/>
    <w:rsid w:val="6575BBBF"/>
    <w:rsid w:val="658B3BF8"/>
    <w:rsid w:val="65A45C44"/>
    <w:rsid w:val="65EE82C6"/>
    <w:rsid w:val="65F61528"/>
    <w:rsid w:val="66006CC9"/>
    <w:rsid w:val="67248F2E"/>
    <w:rsid w:val="67591DC0"/>
    <w:rsid w:val="6771834E"/>
    <w:rsid w:val="682A80BD"/>
    <w:rsid w:val="68555A3A"/>
    <w:rsid w:val="68D9AE34"/>
    <w:rsid w:val="693443C7"/>
    <w:rsid w:val="69FDDC5E"/>
    <w:rsid w:val="6A00CCFD"/>
    <w:rsid w:val="6A9A7982"/>
    <w:rsid w:val="6AFCA013"/>
    <w:rsid w:val="6C15CFEE"/>
    <w:rsid w:val="6C687A19"/>
    <w:rsid w:val="6DB099AA"/>
    <w:rsid w:val="6DDF78F3"/>
    <w:rsid w:val="6E098B82"/>
    <w:rsid w:val="6E3E22BD"/>
    <w:rsid w:val="6E3ED0D4"/>
    <w:rsid w:val="6EA0F330"/>
    <w:rsid w:val="6EBF6EAE"/>
    <w:rsid w:val="6FE1CF7F"/>
    <w:rsid w:val="71967BC7"/>
    <w:rsid w:val="723CDE5E"/>
    <w:rsid w:val="72A12776"/>
    <w:rsid w:val="72CE2283"/>
    <w:rsid w:val="72D0E406"/>
    <w:rsid w:val="738F9522"/>
    <w:rsid w:val="7410E1AA"/>
    <w:rsid w:val="7439A46A"/>
    <w:rsid w:val="74AD16EC"/>
    <w:rsid w:val="750CBEF0"/>
    <w:rsid w:val="751E5B05"/>
    <w:rsid w:val="75AFE8C4"/>
    <w:rsid w:val="762119B2"/>
    <w:rsid w:val="770EC8DF"/>
    <w:rsid w:val="77902BA5"/>
    <w:rsid w:val="77A1C987"/>
    <w:rsid w:val="77C57FAE"/>
    <w:rsid w:val="7852E4F1"/>
    <w:rsid w:val="78668B25"/>
    <w:rsid w:val="78FB1CEE"/>
    <w:rsid w:val="792C1788"/>
    <w:rsid w:val="795BBC5E"/>
    <w:rsid w:val="7A175923"/>
    <w:rsid w:val="7A2D9B5D"/>
    <w:rsid w:val="7A30AD0E"/>
    <w:rsid w:val="7A890AB5"/>
    <w:rsid w:val="7AA2A68B"/>
    <w:rsid w:val="7BA74C9E"/>
    <w:rsid w:val="7D392689"/>
    <w:rsid w:val="7D3CE167"/>
    <w:rsid w:val="7D79DFC7"/>
    <w:rsid w:val="7D85F321"/>
    <w:rsid w:val="7E89D6C5"/>
    <w:rsid w:val="7E9E7FA1"/>
    <w:rsid w:val="7EDF19D1"/>
    <w:rsid w:val="7F3442D5"/>
    <w:rsid w:val="7F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588B"/>
  <w15:chartTrackingRefBased/>
  <w15:docId w15:val="{B594F154-EFD7-4D69-A73A-1FD9EF83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grafodaLista">
    <w:name w:val="List Paragraph"/>
    <w:basedOn w:val="Normal"/>
    <w:uiPriority w:val="34"/>
    <w:unhideWhenUsed/>
    <w:qFormat/>
    <w:rsid w:val="00C624C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624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do152.llnl.gov/cowc/download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pjreddie.com/darknet/yolo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s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10</Pages>
  <Words>1428</Words>
  <Characters>7714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Alecsander Gesser</dc:creator>
  <cp:keywords/>
  <cp:lastModifiedBy>BRUNO PEREIRA GONÇALVES</cp:lastModifiedBy>
  <cp:revision>49</cp:revision>
  <dcterms:created xsi:type="dcterms:W3CDTF">2024-06-18T21:28:00Z</dcterms:created>
  <dcterms:modified xsi:type="dcterms:W3CDTF">2024-06-20T19:46:00Z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